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1FD2" w14:textId="2CA0ECA5" w:rsidR="0077641A" w:rsidRPr="001100A3" w:rsidRDefault="0097259B" w:rsidP="00E26E9B">
      <w:pPr>
        <w:spacing w:line="240" w:lineRule="exact"/>
        <w:rPr>
          <w:rFonts w:ascii="GE Inspira Serif" w:hAnsi="GE Inspira Serif"/>
          <w:sz w:val="21"/>
          <w:szCs w:val="21"/>
        </w:rPr>
      </w:pPr>
      <w:bookmarkStart w:id="0" w:name="RecipientName"/>
      <w:r w:rsidRPr="001100A3">
        <w:rPr>
          <w:rFonts w:ascii="GE Inspira Sans" w:hAnsi="GE Inspira Sans"/>
          <w:noProof/>
          <w:sz w:val="21"/>
          <w:szCs w:val="21"/>
        </w:rPr>
        <w:drawing>
          <wp:anchor distT="0" distB="0" distL="114300" distR="114300" simplePos="0" relativeHeight="251658240" behindDoc="0" locked="0" layoutInCell="1" allowOverlap="1" wp14:anchorId="5ACB14D6" wp14:editId="34A3400C">
            <wp:simplePos x="0" y="0"/>
            <wp:positionH relativeFrom="page">
              <wp:posOffset>1078865</wp:posOffset>
            </wp:positionH>
            <wp:positionV relativeFrom="page">
              <wp:posOffset>575945</wp:posOffset>
            </wp:positionV>
            <wp:extent cx="777240" cy="777240"/>
            <wp:effectExtent l="0" t="0" r="10160" b="101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E_foil_mongram"/>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77240" cy="777240"/>
                    </a:xfrm>
                    <a:prstGeom prst="rect">
                      <a:avLst/>
                    </a:prstGeom>
                    <a:noFill/>
                  </pic:spPr>
                </pic:pic>
              </a:graphicData>
            </a:graphic>
            <wp14:sizeRelH relativeFrom="page">
              <wp14:pctWidth>0</wp14:pctWidth>
            </wp14:sizeRelH>
            <wp14:sizeRelV relativeFrom="page">
              <wp14:pctHeight>0</wp14:pctHeight>
            </wp14:sizeRelV>
          </wp:anchor>
        </w:drawing>
      </w:r>
      <w:r w:rsidR="007F6AE7" w:rsidRPr="001100A3">
        <w:rPr>
          <w:rFonts w:ascii="GE Inspira Serif" w:hAnsi="GE Inspira Serif"/>
          <w:sz w:val="21"/>
          <w:szCs w:val="21"/>
        </w:rPr>
        <w:t>GDPR Letter of Applicability</w:t>
      </w:r>
    </w:p>
    <w:p w14:paraId="7D2F79DE" w14:textId="1E0D6C46" w:rsidR="0077641A" w:rsidRPr="00A4318D" w:rsidRDefault="009C5E91" w:rsidP="00E26E9B">
      <w:pPr>
        <w:spacing w:line="240" w:lineRule="exact"/>
        <w:rPr>
          <w:rFonts w:ascii="GE Inspira Serif" w:hAnsi="GE Inspira Serif"/>
          <w:sz w:val="21"/>
          <w:szCs w:val="21"/>
        </w:rPr>
      </w:pPr>
      <w:bookmarkStart w:id="1" w:name="RecipientTitle"/>
      <w:bookmarkEnd w:id="0"/>
      <w:r w:rsidRPr="00A4318D">
        <w:rPr>
          <w:rFonts w:ascii="GE Inspira Serif" w:hAnsi="GE Inspira Serif"/>
          <w:sz w:val="21"/>
          <w:szCs w:val="21"/>
        </w:rPr>
        <w:t xml:space="preserve">Connectivity Model Service </w:t>
      </w:r>
      <w:r w:rsidR="007C08E9" w:rsidRPr="00A4318D">
        <w:rPr>
          <w:rFonts w:ascii="GE Inspira Serif" w:hAnsi="GE Inspira Serif"/>
          <w:sz w:val="21"/>
          <w:szCs w:val="21"/>
        </w:rPr>
        <w:t>(CMS)</w:t>
      </w:r>
      <w:bookmarkStart w:id="2" w:name="RecipientAddress"/>
      <w:bookmarkEnd w:id="1"/>
    </w:p>
    <w:p w14:paraId="0E817BB7" w14:textId="77777777" w:rsidR="00A4318D" w:rsidRDefault="00A4318D" w:rsidP="00E26E9B">
      <w:pPr>
        <w:spacing w:line="240" w:lineRule="exact"/>
        <w:rPr>
          <w:rFonts w:ascii="GE Inspira Serif" w:hAnsi="GE Inspira Serif"/>
          <w:sz w:val="21"/>
          <w:szCs w:val="21"/>
        </w:rPr>
      </w:pPr>
    </w:p>
    <w:p w14:paraId="746A8C10" w14:textId="0BA2FCBA" w:rsidR="0077641A" w:rsidRPr="00A4318D" w:rsidRDefault="00A4318D" w:rsidP="00E26E9B">
      <w:pPr>
        <w:spacing w:line="240" w:lineRule="exact"/>
        <w:rPr>
          <w:rFonts w:ascii="GE Inspira Serif" w:hAnsi="GE Inspira Serif"/>
          <w:sz w:val="21"/>
          <w:szCs w:val="21"/>
        </w:rPr>
      </w:pPr>
      <w:r>
        <w:rPr>
          <w:rFonts w:ascii="GE Inspira Serif" w:hAnsi="GE Inspira Serif"/>
          <w:sz w:val="21"/>
          <w:szCs w:val="21"/>
        </w:rPr>
        <w:t xml:space="preserve">Release date: </w:t>
      </w:r>
      <w:r w:rsidR="007730A8">
        <w:rPr>
          <w:rFonts w:ascii="GE Inspira Serif" w:hAnsi="GE Inspira Serif"/>
          <w:sz w:val="21"/>
          <w:szCs w:val="21"/>
        </w:rPr>
        <w:t>15</w:t>
      </w:r>
      <w:r w:rsidR="009C5E91" w:rsidRPr="00A4318D">
        <w:rPr>
          <w:rFonts w:ascii="GE Inspira Serif" w:hAnsi="GE Inspira Serif"/>
          <w:sz w:val="21"/>
          <w:szCs w:val="21"/>
        </w:rPr>
        <w:t>-</w:t>
      </w:r>
      <w:r w:rsidR="005F5775">
        <w:rPr>
          <w:rFonts w:ascii="GE Inspira Serif" w:hAnsi="GE Inspira Serif"/>
          <w:sz w:val="21"/>
          <w:szCs w:val="21"/>
        </w:rPr>
        <w:t>Apr</w:t>
      </w:r>
      <w:r w:rsidR="009C5E91" w:rsidRPr="00A4318D">
        <w:rPr>
          <w:rFonts w:ascii="GE Inspira Serif" w:hAnsi="GE Inspira Serif"/>
          <w:sz w:val="21"/>
          <w:szCs w:val="21"/>
        </w:rPr>
        <w:t>-</w:t>
      </w:r>
      <w:r w:rsidR="007730A8">
        <w:rPr>
          <w:rFonts w:ascii="GE Inspira Serif" w:hAnsi="GE Inspira Serif"/>
          <w:sz w:val="21"/>
          <w:szCs w:val="21"/>
        </w:rPr>
        <w:t>2020</w:t>
      </w:r>
    </w:p>
    <w:p w14:paraId="368C3CFF" w14:textId="77777777" w:rsidR="0077641A" w:rsidRPr="00A4318D" w:rsidRDefault="0077641A" w:rsidP="00E26E9B">
      <w:pPr>
        <w:spacing w:line="240" w:lineRule="exact"/>
        <w:rPr>
          <w:rFonts w:ascii="GE Inspira Serif" w:hAnsi="GE Inspira Serif"/>
          <w:sz w:val="21"/>
          <w:szCs w:val="21"/>
        </w:rPr>
      </w:pPr>
    </w:p>
    <w:bookmarkEnd w:id="2"/>
    <w:p w14:paraId="3D0CCDCA" w14:textId="5B5D19D3" w:rsidR="0077641A" w:rsidRPr="00210B2D" w:rsidRDefault="007730A8" w:rsidP="00E26E9B">
      <w:pPr>
        <w:spacing w:line="240" w:lineRule="exact"/>
        <w:rPr>
          <w:rFonts w:ascii="GE Inspira Serif" w:hAnsi="GE Inspira Serif"/>
          <w:sz w:val="18"/>
          <w:szCs w:val="18"/>
        </w:rPr>
      </w:pPr>
      <w:r>
        <w:rPr>
          <w:rFonts w:ascii="GE Inspira Serif" w:hAnsi="GE Inspira Serif"/>
          <w:sz w:val="18"/>
          <w:szCs w:val="18"/>
        </w:rPr>
        <w:t>1</w:t>
      </w:r>
      <w:r w:rsidR="005F5775">
        <w:rPr>
          <w:rFonts w:ascii="GE Inspira Serif" w:hAnsi="GE Inspira Serif"/>
          <w:sz w:val="18"/>
          <w:szCs w:val="18"/>
        </w:rPr>
        <w:t>5</w:t>
      </w:r>
      <w:r w:rsidR="007C08E9" w:rsidRPr="00A4318D">
        <w:rPr>
          <w:rFonts w:ascii="GE Inspira Serif" w:hAnsi="GE Inspira Serif"/>
          <w:sz w:val="18"/>
          <w:szCs w:val="18"/>
        </w:rPr>
        <w:t>-</w:t>
      </w:r>
      <w:r w:rsidR="005F5775">
        <w:rPr>
          <w:rFonts w:ascii="GE Inspira Serif" w:hAnsi="GE Inspira Serif"/>
          <w:sz w:val="18"/>
          <w:szCs w:val="18"/>
        </w:rPr>
        <w:t>Apr</w:t>
      </w:r>
      <w:r w:rsidR="007C08E9" w:rsidRPr="00A4318D">
        <w:rPr>
          <w:rFonts w:ascii="GE Inspira Serif" w:hAnsi="GE Inspira Serif"/>
          <w:sz w:val="18"/>
          <w:szCs w:val="18"/>
        </w:rPr>
        <w:t>-</w:t>
      </w:r>
      <w:r>
        <w:rPr>
          <w:rFonts w:ascii="GE Inspira Serif" w:hAnsi="GE Inspira Serif"/>
          <w:sz w:val="18"/>
          <w:szCs w:val="18"/>
        </w:rPr>
        <w:t>2020</w:t>
      </w:r>
      <w:r w:rsidR="0077641A" w:rsidRPr="00210B2D">
        <w:rPr>
          <w:rFonts w:ascii="GE Inspira Serif" w:hAnsi="GE Inspira Serif"/>
          <w:sz w:val="18"/>
          <w:szCs w:val="18"/>
        </w:rPr>
        <w:br/>
      </w:r>
    </w:p>
    <w:p w14:paraId="2F3F9F57" w14:textId="44BACB69" w:rsidR="0077641A" w:rsidRPr="00210B2D" w:rsidRDefault="0077641A" w:rsidP="00E26E9B">
      <w:pPr>
        <w:spacing w:line="240" w:lineRule="exact"/>
        <w:rPr>
          <w:rFonts w:ascii="GE Inspira Serif" w:hAnsi="GE Inspira Serif"/>
          <w:sz w:val="18"/>
          <w:szCs w:val="18"/>
        </w:rPr>
      </w:pPr>
      <w:bookmarkStart w:id="3" w:name="Salutation"/>
      <w:r w:rsidRPr="00210B2D">
        <w:rPr>
          <w:rFonts w:ascii="GE Inspira Serif" w:hAnsi="GE Inspira Serif"/>
          <w:sz w:val="18"/>
          <w:szCs w:val="18"/>
        </w:rPr>
        <w:t xml:space="preserve">Dear </w:t>
      </w:r>
      <w:r w:rsidR="007C08E9">
        <w:rPr>
          <w:rFonts w:ascii="GE Inspira Serif" w:hAnsi="GE Inspira Serif"/>
          <w:sz w:val="18"/>
          <w:szCs w:val="18"/>
        </w:rPr>
        <w:t xml:space="preserve">CMS </w:t>
      </w:r>
      <w:r w:rsidR="007F6AE7" w:rsidRPr="00210B2D">
        <w:rPr>
          <w:rFonts w:ascii="GE Inspira Serif" w:hAnsi="GE Inspira Serif"/>
          <w:sz w:val="18"/>
          <w:szCs w:val="18"/>
        </w:rPr>
        <w:t>customer</w:t>
      </w:r>
      <w:r w:rsidRPr="00210B2D">
        <w:rPr>
          <w:rFonts w:ascii="GE Inspira Serif" w:hAnsi="GE Inspira Serif"/>
          <w:sz w:val="18"/>
          <w:szCs w:val="18"/>
        </w:rPr>
        <w:t>:</w:t>
      </w:r>
    </w:p>
    <w:bookmarkEnd w:id="3"/>
    <w:p w14:paraId="36D0A818" w14:textId="77777777" w:rsidR="0077641A" w:rsidRPr="00210B2D" w:rsidRDefault="0077641A" w:rsidP="00E26E9B">
      <w:pPr>
        <w:spacing w:line="240" w:lineRule="exact"/>
        <w:rPr>
          <w:rFonts w:ascii="GE Inspira Serif" w:hAnsi="GE Inspira Serif"/>
          <w:sz w:val="18"/>
          <w:szCs w:val="18"/>
        </w:rPr>
      </w:pPr>
      <w:r w:rsidRPr="00210B2D">
        <w:rPr>
          <w:rFonts w:ascii="GE Inspira Serif" w:hAnsi="GE Inspira Serif"/>
          <w:sz w:val="18"/>
          <w:szCs w:val="18"/>
        </w:rPr>
        <w:br/>
      </w:r>
      <w:r w:rsidR="007F6AE7" w:rsidRPr="00210B2D">
        <w:rPr>
          <w:rFonts w:ascii="GE Inspira Serif" w:hAnsi="GE Inspira Serif"/>
          <w:sz w:val="18"/>
          <w:szCs w:val="18"/>
        </w:rPr>
        <w:t xml:space="preserve">This letter serves to notify you </w:t>
      </w:r>
      <w:r w:rsidR="00F73ED1" w:rsidRPr="00210B2D">
        <w:rPr>
          <w:rFonts w:ascii="GE Inspira Serif" w:hAnsi="GE Inspira Serif"/>
          <w:sz w:val="18"/>
          <w:szCs w:val="18"/>
        </w:rPr>
        <w:t xml:space="preserve">of the applicability of </w:t>
      </w:r>
      <w:r w:rsidR="007F6AE7" w:rsidRPr="00210B2D">
        <w:rPr>
          <w:rFonts w:ascii="GE Inspira Serif" w:hAnsi="GE Inspira Serif"/>
          <w:sz w:val="18"/>
          <w:szCs w:val="18"/>
        </w:rPr>
        <w:t xml:space="preserve">the European Union’s (EU) </w:t>
      </w:r>
      <w:r w:rsidR="00153E00" w:rsidRPr="00210B2D">
        <w:rPr>
          <w:rFonts w:ascii="GE Inspira Serif" w:hAnsi="GE Inspira Serif"/>
          <w:sz w:val="18"/>
          <w:szCs w:val="18"/>
        </w:rPr>
        <w:t>General Data Protection Regulation (GDPR)</w:t>
      </w:r>
      <w:r w:rsidR="00F73ED1" w:rsidRPr="00210B2D">
        <w:rPr>
          <w:rFonts w:ascii="GE Inspira Serif" w:hAnsi="GE Inspira Serif"/>
          <w:sz w:val="18"/>
          <w:szCs w:val="18"/>
        </w:rPr>
        <w:t xml:space="preserve"> to the </w:t>
      </w:r>
      <w:r w:rsidR="0050140B" w:rsidRPr="00210B2D">
        <w:rPr>
          <w:rFonts w:ascii="GE Inspira Serif" w:hAnsi="GE Inspira Serif"/>
          <w:sz w:val="18"/>
          <w:szCs w:val="18"/>
        </w:rPr>
        <w:t>S</w:t>
      </w:r>
      <w:r w:rsidR="008A136B" w:rsidRPr="00210B2D">
        <w:rPr>
          <w:rFonts w:ascii="GE Inspira Serif" w:hAnsi="GE Inspira Serif"/>
          <w:sz w:val="18"/>
          <w:szCs w:val="18"/>
        </w:rPr>
        <w:t xml:space="preserve">tandard </w:t>
      </w:r>
      <w:r w:rsidR="0050140B" w:rsidRPr="00210B2D">
        <w:rPr>
          <w:rFonts w:ascii="GE Inspira Serif" w:hAnsi="GE Inspira Serif"/>
          <w:sz w:val="18"/>
          <w:szCs w:val="18"/>
        </w:rPr>
        <w:t>P</w:t>
      </w:r>
      <w:r w:rsidR="008A136B" w:rsidRPr="00210B2D">
        <w:rPr>
          <w:rFonts w:ascii="GE Inspira Serif" w:hAnsi="GE Inspira Serif"/>
          <w:sz w:val="18"/>
          <w:szCs w:val="18"/>
        </w:rPr>
        <w:t xml:space="preserve">roduct </w:t>
      </w:r>
      <w:r w:rsidR="0050140B" w:rsidRPr="00210B2D">
        <w:rPr>
          <w:rFonts w:ascii="GE Inspira Serif" w:hAnsi="GE Inspira Serif"/>
          <w:sz w:val="18"/>
          <w:szCs w:val="18"/>
        </w:rPr>
        <w:t>V</w:t>
      </w:r>
      <w:r w:rsidR="008A136B" w:rsidRPr="00210B2D">
        <w:rPr>
          <w:rFonts w:ascii="GE Inspira Serif" w:hAnsi="GE Inspira Serif"/>
          <w:sz w:val="18"/>
          <w:szCs w:val="18"/>
        </w:rPr>
        <w:t>ersion</w:t>
      </w:r>
      <w:r w:rsidR="008A136B" w:rsidRPr="00210B2D">
        <w:rPr>
          <w:rStyle w:val="FootnoteReference"/>
          <w:rFonts w:ascii="GE Inspira Serif" w:hAnsi="GE Inspira Serif"/>
          <w:sz w:val="18"/>
          <w:szCs w:val="18"/>
        </w:rPr>
        <w:footnoteReference w:id="1"/>
      </w:r>
      <w:r w:rsidR="008A136B" w:rsidRPr="00210B2D">
        <w:rPr>
          <w:rFonts w:ascii="GE Inspira Serif" w:hAnsi="GE Inspira Serif"/>
          <w:sz w:val="18"/>
          <w:szCs w:val="18"/>
        </w:rPr>
        <w:t xml:space="preserve"> of the GE product and its release listed above.</w:t>
      </w:r>
    </w:p>
    <w:p w14:paraId="3ACE705D" w14:textId="77777777" w:rsidR="003D39F3" w:rsidRPr="00210B2D" w:rsidRDefault="003D39F3" w:rsidP="00E26E9B">
      <w:pPr>
        <w:spacing w:line="240" w:lineRule="exact"/>
        <w:rPr>
          <w:rFonts w:ascii="GE Inspira Serif" w:hAnsi="GE Inspira Serif"/>
          <w:sz w:val="18"/>
          <w:szCs w:val="18"/>
        </w:rPr>
      </w:pPr>
    </w:p>
    <w:p w14:paraId="1CB971C2" w14:textId="77777777" w:rsidR="003D39F3" w:rsidRPr="00210B2D" w:rsidRDefault="003D39F3" w:rsidP="00E26E9B">
      <w:pPr>
        <w:spacing w:line="240" w:lineRule="exact"/>
        <w:rPr>
          <w:rFonts w:ascii="GE Inspira Serif" w:hAnsi="GE Inspira Serif"/>
          <w:sz w:val="18"/>
          <w:szCs w:val="18"/>
        </w:rPr>
      </w:pPr>
    </w:p>
    <w:p w14:paraId="114DEE61" w14:textId="77777777" w:rsidR="003D39F3" w:rsidRPr="00210B2D" w:rsidRDefault="003D39F3" w:rsidP="00E26E9B">
      <w:pPr>
        <w:spacing w:line="240" w:lineRule="exact"/>
        <w:rPr>
          <w:rFonts w:ascii="GE Inspira Serif" w:hAnsi="GE Inspira Serif"/>
          <w:b/>
          <w:sz w:val="18"/>
          <w:szCs w:val="18"/>
        </w:rPr>
      </w:pPr>
      <w:r w:rsidRPr="00210B2D">
        <w:rPr>
          <w:rFonts w:ascii="GE Inspira Serif" w:hAnsi="GE Inspira Serif"/>
          <w:b/>
          <w:sz w:val="18"/>
          <w:szCs w:val="18"/>
        </w:rPr>
        <w:t xml:space="preserve">Processing of Personal Data </w:t>
      </w:r>
    </w:p>
    <w:p w14:paraId="75BEBCFA" w14:textId="77777777" w:rsidR="003764F2" w:rsidRPr="00210B2D" w:rsidRDefault="003764F2" w:rsidP="00E26E9B">
      <w:pPr>
        <w:spacing w:line="240" w:lineRule="exact"/>
        <w:rPr>
          <w:rFonts w:ascii="GE Inspira Serif" w:hAnsi="GE Inspira Serif"/>
          <w:sz w:val="18"/>
          <w:szCs w:val="18"/>
        </w:rPr>
      </w:pPr>
    </w:p>
    <w:tbl>
      <w:tblPr>
        <w:tblStyle w:val="TableGrid"/>
        <w:tblW w:w="9625" w:type="dxa"/>
        <w:tblLook w:val="04A0" w:firstRow="1" w:lastRow="0" w:firstColumn="1" w:lastColumn="0" w:noHBand="0" w:noVBand="1"/>
      </w:tblPr>
      <w:tblGrid>
        <w:gridCol w:w="1401"/>
        <w:gridCol w:w="1061"/>
        <w:gridCol w:w="1438"/>
        <w:gridCol w:w="5725"/>
      </w:tblGrid>
      <w:tr w:rsidR="009E2E6B" w:rsidRPr="00210B2D" w14:paraId="7FB7A4A6" w14:textId="77777777" w:rsidTr="003D39F3">
        <w:tc>
          <w:tcPr>
            <w:tcW w:w="9625" w:type="dxa"/>
            <w:gridSpan w:val="4"/>
          </w:tcPr>
          <w:p w14:paraId="3164B670"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b/>
                <w:sz w:val="18"/>
                <w:szCs w:val="18"/>
              </w:rPr>
              <w:t>Product Owner/Operator’s Employees and/or Contractors Personal Data</w:t>
            </w:r>
            <w:r w:rsidRPr="00210B2D">
              <w:rPr>
                <w:rStyle w:val="FootnoteReference"/>
                <w:rFonts w:ascii="GE Inspira Serif" w:hAnsi="GE Inspira Serif"/>
                <w:b/>
                <w:sz w:val="18"/>
                <w:szCs w:val="18"/>
              </w:rPr>
              <w:footnoteReference w:id="2"/>
            </w:r>
          </w:p>
        </w:tc>
      </w:tr>
      <w:tr w:rsidR="009E2E6B" w:rsidRPr="00210B2D" w14:paraId="009DBD33" w14:textId="77777777" w:rsidTr="003D39F3">
        <w:tc>
          <w:tcPr>
            <w:tcW w:w="1401" w:type="dxa"/>
          </w:tcPr>
          <w:p w14:paraId="43347CD3"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4FA582B1" w14:textId="77777777" w:rsidR="009E2E6B" w:rsidRPr="00210B2D" w:rsidRDefault="009E2E6B" w:rsidP="009E2E6B">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1B93AA8D" w14:textId="3F6F4E50" w:rsidR="009E2E6B" w:rsidRPr="00210B2D" w:rsidRDefault="00A4318D" w:rsidP="009E2E6B">
            <w:pPr>
              <w:spacing w:line="240" w:lineRule="exact"/>
              <w:rPr>
                <w:rFonts w:ascii="GE Inspira Serif" w:hAnsi="GE Inspira Serif"/>
                <w:sz w:val="18"/>
                <w:szCs w:val="18"/>
              </w:rPr>
            </w:pPr>
            <w:r>
              <w:rPr>
                <w:rFonts w:ascii="Times New Roman" w:hAnsi="Times New Roman"/>
                <w:sz w:val="18"/>
                <w:szCs w:val="18"/>
              </w:rPr>
              <w:sym w:font="Wingdings" w:char="F0FE"/>
            </w:r>
            <w:r w:rsidR="009E2E6B" w:rsidRPr="00210B2D">
              <w:rPr>
                <w:rFonts w:ascii="GE Inspira Serif" w:hAnsi="GE Inspira Serif"/>
                <w:sz w:val="18"/>
                <w:szCs w:val="18"/>
              </w:rPr>
              <w:t xml:space="preserve"> No</w:t>
            </w:r>
          </w:p>
        </w:tc>
        <w:tc>
          <w:tcPr>
            <w:tcW w:w="5725" w:type="dxa"/>
          </w:tcPr>
          <w:p w14:paraId="0B02AC6E" w14:textId="77777777" w:rsidR="009E2E6B" w:rsidRPr="00210B2D" w:rsidRDefault="00511EA5" w:rsidP="009E2E6B">
            <w:pPr>
              <w:spacing w:line="240" w:lineRule="exact"/>
              <w:rPr>
                <w:rFonts w:ascii="GE Inspira Serif" w:hAnsi="GE Inspira Serif"/>
                <w:sz w:val="18"/>
                <w:szCs w:val="18"/>
              </w:rPr>
            </w:pPr>
            <w:r w:rsidRPr="00210B2D">
              <w:rPr>
                <w:rFonts w:ascii="GE Inspira Serif" w:hAnsi="GE Inspira Serif"/>
                <w:sz w:val="18"/>
                <w:szCs w:val="18"/>
              </w:rPr>
              <w:t>P</w:t>
            </w:r>
            <w:r w:rsidR="009E2E6B" w:rsidRPr="00210B2D">
              <w:rPr>
                <w:rFonts w:ascii="GE Inspira Serif" w:hAnsi="GE Inspira Serif"/>
                <w:sz w:val="18"/>
                <w:szCs w:val="18"/>
              </w:rPr>
              <w:t xml:space="preserve">ersonal </w:t>
            </w:r>
            <w:r w:rsidRPr="00210B2D">
              <w:rPr>
                <w:rFonts w:ascii="GE Inspira Serif" w:hAnsi="GE Inspira Serif"/>
                <w:sz w:val="18"/>
                <w:szCs w:val="18"/>
              </w:rPr>
              <w:t>D</w:t>
            </w:r>
            <w:r w:rsidR="009E2E6B" w:rsidRPr="00210B2D">
              <w:rPr>
                <w:rFonts w:ascii="GE Inspira Serif" w:hAnsi="GE Inspira Serif"/>
                <w:sz w:val="18"/>
                <w:szCs w:val="18"/>
              </w:rPr>
              <w:t xml:space="preserve">ata is </w:t>
            </w:r>
            <w:r w:rsidR="009E2E6B" w:rsidRPr="00210B2D">
              <w:rPr>
                <w:rFonts w:ascii="GE Inspira Serif" w:hAnsi="GE Inspira Serif"/>
                <w:b/>
                <w:sz w:val="18"/>
                <w:szCs w:val="18"/>
              </w:rPr>
              <w:t>required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w:t>
            </w:r>
            <w:r w:rsidRPr="00210B2D">
              <w:rPr>
                <w:rFonts w:ascii="GE Inspira Serif" w:hAnsi="GE Inspira Serif"/>
                <w:sz w:val="18"/>
                <w:szCs w:val="18"/>
              </w:rPr>
              <w:t>release the</w:t>
            </w:r>
            <w:r w:rsidR="009E2E6B" w:rsidRPr="00210B2D">
              <w:rPr>
                <w:rFonts w:ascii="GE Inspira Serif" w:hAnsi="GE Inspira Serif"/>
                <w:sz w:val="18"/>
                <w:szCs w:val="18"/>
              </w:rPr>
              <w:t xml:space="preserve"> product for</w:t>
            </w:r>
            <w:r w:rsidRPr="00210B2D">
              <w:rPr>
                <w:rFonts w:ascii="GE Inspira Serif" w:hAnsi="GE Inspira Serif"/>
                <w:sz w:val="18"/>
                <w:szCs w:val="18"/>
              </w:rPr>
              <w:t xml:space="preserve"> N</w:t>
            </w:r>
            <w:r w:rsidR="009E2E6B" w:rsidRPr="00210B2D">
              <w:rPr>
                <w:rFonts w:ascii="GE Inspira Serif" w:hAnsi="GE Inspira Serif"/>
                <w:sz w:val="18"/>
                <w:szCs w:val="18"/>
              </w:rPr>
              <w:t xml:space="preserve">ormal, </w:t>
            </w:r>
            <w:r w:rsidRPr="00210B2D">
              <w:rPr>
                <w:rFonts w:ascii="GE Inspira Serif" w:hAnsi="GE Inspira Serif"/>
                <w:sz w:val="18"/>
                <w:szCs w:val="18"/>
              </w:rPr>
              <w:t>Expected Operation and U</w:t>
            </w:r>
            <w:r w:rsidR="009E2E6B" w:rsidRPr="00210B2D">
              <w:rPr>
                <w:rFonts w:ascii="GE Inspira Serif" w:hAnsi="GE Inspira Serif"/>
                <w:sz w:val="18"/>
                <w:szCs w:val="18"/>
              </w:rPr>
              <w:t>se of the product</w:t>
            </w:r>
          </w:p>
        </w:tc>
      </w:tr>
      <w:tr w:rsidR="009E2E6B" w:rsidRPr="00210B2D" w14:paraId="1E1B25CB" w14:textId="77777777" w:rsidTr="003D39F3">
        <w:tc>
          <w:tcPr>
            <w:tcW w:w="1401" w:type="dxa"/>
          </w:tcPr>
          <w:p w14:paraId="3E6FFAB6"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68F1DFE6" w14:textId="77777777" w:rsidR="009E2E6B" w:rsidRPr="00210B2D" w:rsidRDefault="009E2E6B" w:rsidP="009E2E6B">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2227604F" w14:textId="28A44188" w:rsidR="009E2E6B" w:rsidRPr="00210B2D" w:rsidRDefault="00A4318D" w:rsidP="009E2E6B">
            <w:pPr>
              <w:spacing w:line="240" w:lineRule="exact"/>
              <w:rPr>
                <w:rFonts w:ascii="GE Inspira Serif" w:hAnsi="GE Inspira Serif"/>
                <w:sz w:val="18"/>
                <w:szCs w:val="18"/>
              </w:rPr>
            </w:pPr>
            <w:r>
              <w:rPr>
                <w:rFonts w:ascii="Times New Roman" w:hAnsi="Times New Roman"/>
                <w:sz w:val="18"/>
                <w:szCs w:val="18"/>
              </w:rPr>
              <w:sym w:font="Wingdings" w:char="F0FE"/>
            </w:r>
            <w:r>
              <w:rPr>
                <w:rFonts w:ascii="Times New Roman" w:hAnsi="Times New Roman"/>
                <w:sz w:val="18"/>
                <w:szCs w:val="18"/>
              </w:rPr>
              <w:t xml:space="preserve"> </w:t>
            </w:r>
            <w:r w:rsidR="009E2E6B" w:rsidRPr="00210B2D">
              <w:rPr>
                <w:rFonts w:ascii="GE Inspira Serif" w:hAnsi="GE Inspira Serif"/>
                <w:sz w:val="18"/>
                <w:szCs w:val="18"/>
              </w:rPr>
              <w:t>No</w:t>
            </w:r>
          </w:p>
        </w:tc>
        <w:tc>
          <w:tcPr>
            <w:tcW w:w="5725" w:type="dxa"/>
          </w:tcPr>
          <w:p w14:paraId="5BA683CD" w14:textId="77777777" w:rsidR="009E2E6B" w:rsidRPr="00210B2D" w:rsidRDefault="00511EA5" w:rsidP="009E2E6B">
            <w:pPr>
              <w:spacing w:line="240" w:lineRule="exact"/>
              <w:rPr>
                <w:rFonts w:ascii="GE Inspira Serif" w:hAnsi="GE Inspira Serif"/>
                <w:sz w:val="18"/>
                <w:szCs w:val="18"/>
              </w:rPr>
            </w:pPr>
            <w:r w:rsidRPr="00210B2D">
              <w:rPr>
                <w:rFonts w:ascii="GE Inspira Serif" w:hAnsi="GE Inspira Serif"/>
                <w:sz w:val="18"/>
                <w:szCs w:val="18"/>
              </w:rPr>
              <w:t>Personal Data</w:t>
            </w:r>
            <w:r w:rsidR="009E2E6B" w:rsidRPr="00210B2D">
              <w:rPr>
                <w:rFonts w:ascii="GE Inspira Serif" w:hAnsi="GE Inspira Serif"/>
                <w:sz w:val="18"/>
                <w:szCs w:val="18"/>
              </w:rPr>
              <w:t xml:space="preserve"> </w:t>
            </w:r>
            <w:r w:rsidR="009E2E6B" w:rsidRPr="00210B2D">
              <w:rPr>
                <w:rFonts w:ascii="GE Inspira Serif" w:hAnsi="GE Inspira Serif"/>
                <w:b/>
                <w:sz w:val="18"/>
                <w:szCs w:val="18"/>
              </w:rPr>
              <w:t>may optionally be configured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w:t>
            </w:r>
            <w:r w:rsidRPr="00210B2D">
              <w:rPr>
                <w:rFonts w:ascii="GE Inspira Serif" w:hAnsi="GE Inspira Serif"/>
                <w:sz w:val="18"/>
                <w:szCs w:val="18"/>
              </w:rPr>
              <w:t>release</w:t>
            </w:r>
            <w:r w:rsidR="009E2E6B" w:rsidRPr="00210B2D">
              <w:rPr>
                <w:rFonts w:ascii="GE Inspira Serif" w:hAnsi="GE Inspira Serif"/>
                <w:sz w:val="18"/>
                <w:szCs w:val="18"/>
              </w:rPr>
              <w:t xml:space="preserve"> of </w:t>
            </w:r>
            <w:r w:rsidRPr="00210B2D">
              <w:rPr>
                <w:rFonts w:ascii="GE Inspira Serif" w:hAnsi="GE Inspira Serif"/>
                <w:sz w:val="18"/>
                <w:szCs w:val="18"/>
              </w:rPr>
              <w:t>the product as part of N</w:t>
            </w:r>
            <w:r w:rsidR="009E2E6B" w:rsidRPr="00210B2D">
              <w:rPr>
                <w:rFonts w:ascii="GE Inspira Serif" w:hAnsi="GE Inspira Serif"/>
                <w:sz w:val="18"/>
                <w:szCs w:val="18"/>
              </w:rPr>
              <w:t>o</w:t>
            </w:r>
            <w:r w:rsidRPr="00210B2D">
              <w:rPr>
                <w:rFonts w:ascii="GE Inspira Serif" w:hAnsi="GE Inspira Serif"/>
                <w:sz w:val="18"/>
                <w:szCs w:val="18"/>
              </w:rPr>
              <w:t>rmal, Expected Operation and U</w:t>
            </w:r>
            <w:r w:rsidR="009E2E6B" w:rsidRPr="00210B2D">
              <w:rPr>
                <w:rFonts w:ascii="GE Inspira Serif" w:hAnsi="GE Inspira Serif"/>
                <w:sz w:val="18"/>
                <w:szCs w:val="18"/>
              </w:rPr>
              <w:t>se of the product</w:t>
            </w:r>
          </w:p>
        </w:tc>
      </w:tr>
      <w:tr w:rsidR="009E2E6B" w:rsidRPr="00210B2D" w14:paraId="2A6A9BD4" w14:textId="77777777" w:rsidTr="003D39F3">
        <w:tc>
          <w:tcPr>
            <w:tcW w:w="9625" w:type="dxa"/>
            <w:gridSpan w:val="4"/>
          </w:tcPr>
          <w:p w14:paraId="128599D1"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sz w:val="18"/>
                <w:szCs w:val="18"/>
              </w:rPr>
              <w:t xml:space="preserve">See Annex A for what Product Owner/Operator’s Employees and/or Contractors Personal Data is </w:t>
            </w:r>
            <w:r w:rsidR="00511EA5" w:rsidRPr="00210B2D">
              <w:rPr>
                <w:rFonts w:ascii="GE Inspira Serif" w:hAnsi="GE Inspira Serif"/>
                <w:sz w:val="18"/>
                <w:szCs w:val="18"/>
              </w:rPr>
              <w:t>Processed</w:t>
            </w:r>
            <w:r w:rsidR="003D39F3" w:rsidRPr="00210B2D">
              <w:rPr>
                <w:rFonts w:ascii="GE Inspira Serif" w:hAnsi="GE Inspira Serif"/>
                <w:sz w:val="18"/>
                <w:szCs w:val="18"/>
              </w:rPr>
              <w:t>, if any</w:t>
            </w:r>
          </w:p>
        </w:tc>
      </w:tr>
    </w:tbl>
    <w:p w14:paraId="56E8D0A2" w14:textId="77777777" w:rsidR="003764F2" w:rsidRPr="00210B2D" w:rsidRDefault="003764F2" w:rsidP="00E26E9B">
      <w:pPr>
        <w:spacing w:line="240" w:lineRule="exact"/>
        <w:rPr>
          <w:rFonts w:ascii="GE Inspira Serif" w:hAnsi="GE Inspira Serif"/>
          <w:sz w:val="18"/>
          <w:szCs w:val="18"/>
        </w:rPr>
      </w:pPr>
    </w:p>
    <w:tbl>
      <w:tblPr>
        <w:tblStyle w:val="TableGrid"/>
        <w:tblW w:w="9625" w:type="dxa"/>
        <w:tblLook w:val="04A0" w:firstRow="1" w:lastRow="0" w:firstColumn="1" w:lastColumn="0" w:noHBand="0" w:noVBand="1"/>
      </w:tblPr>
      <w:tblGrid>
        <w:gridCol w:w="1401"/>
        <w:gridCol w:w="1061"/>
        <w:gridCol w:w="1438"/>
        <w:gridCol w:w="5725"/>
      </w:tblGrid>
      <w:tr w:rsidR="009E2E6B" w:rsidRPr="00210B2D" w14:paraId="4871AB77" w14:textId="77777777" w:rsidTr="003D39F3">
        <w:tc>
          <w:tcPr>
            <w:tcW w:w="9625" w:type="dxa"/>
            <w:gridSpan w:val="4"/>
          </w:tcPr>
          <w:p w14:paraId="3C98AEAB"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b/>
                <w:sz w:val="18"/>
                <w:szCs w:val="18"/>
              </w:rPr>
              <w:t>Populace Persona</w:t>
            </w:r>
            <w:bookmarkStart w:id="4" w:name="_GoBack"/>
            <w:bookmarkEnd w:id="4"/>
            <w:r w:rsidRPr="00210B2D">
              <w:rPr>
                <w:rFonts w:ascii="GE Inspira Serif" w:hAnsi="GE Inspira Serif"/>
                <w:b/>
                <w:sz w:val="18"/>
                <w:szCs w:val="18"/>
              </w:rPr>
              <w:t>l Data</w:t>
            </w:r>
            <w:r w:rsidR="00F73ED1" w:rsidRPr="00210B2D">
              <w:rPr>
                <w:rStyle w:val="FootnoteReference"/>
                <w:rFonts w:ascii="GE Inspira Serif" w:hAnsi="GE Inspira Serif"/>
                <w:b/>
                <w:sz w:val="18"/>
                <w:szCs w:val="18"/>
              </w:rPr>
              <w:footnoteReference w:id="3"/>
            </w:r>
          </w:p>
        </w:tc>
      </w:tr>
      <w:tr w:rsidR="009E2E6B" w:rsidRPr="00210B2D" w14:paraId="0310D55D" w14:textId="77777777" w:rsidTr="003D39F3">
        <w:tc>
          <w:tcPr>
            <w:tcW w:w="1401" w:type="dxa"/>
          </w:tcPr>
          <w:p w14:paraId="4BCBC9CC" w14:textId="77777777" w:rsidR="009E2E6B" w:rsidRPr="00210B2D" w:rsidRDefault="009E2E6B" w:rsidP="009F29F1">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64098195" w14:textId="77777777" w:rsidR="009E2E6B" w:rsidRPr="00210B2D" w:rsidRDefault="00F75FCD" w:rsidP="009F29F1">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5BBD0F3D" w14:textId="0BD414A1" w:rsidR="009E2E6B" w:rsidRPr="00210B2D" w:rsidRDefault="00A4318D" w:rsidP="009F29F1">
            <w:pPr>
              <w:spacing w:line="240" w:lineRule="exact"/>
              <w:rPr>
                <w:rFonts w:ascii="GE Inspira Serif" w:hAnsi="GE Inspira Serif"/>
                <w:sz w:val="18"/>
                <w:szCs w:val="18"/>
              </w:rPr>
            </w:pPr>
            <w:r>
              <w:rPr>
                <w:rFonts w:ascii="Times New Roman" w:hAnsi="Times New Roman"/>
                <w:sz w:val="18"/>
                <w:szCs w:val="18"/>
              </w:rPr>
              <w:sym w:font="Wingdings" w:char="F0FE"/>
            </w:r>
            <w:r w:rsidR="009E2E6B" w:rsidRPr="00210B2D">
              <w:rPr>
                <w:rFonts w:ascii="GE Inspira Serif" w:hAnsi="GE Inspira Serif"/>
                <w:sz w:val="18"/>
                <w:szCs w:val="18"/>
              </w:rPr>
              <w:t xml:space="preserve"> No</w:t>
            </w:r>
          </w:p>
        </w:tc>
        <w:tc>
          <w:tcPr>
            <w:tcW w:w="5725" w:type="dxa"/>
          </w:tcPr>
          <w:p w14:paraId="7EFE7664" w14:textId="77777777" w:rsidR="009E2E6B" w:rsidRPr="00210B2D" w:rsidRDefault="00511EA5" w:rsidP="009F29F1">
            <w:pPr>
              <w:spacing w:line="240" w:lineRule="exact"/>
              <w:rPr>
                <w:rFonts w:ascii="GE Inspira Serif" w:hAnsi="GE Inspira Serif"/>
                <w:sz w:val="18"/>
                <w:szCs w:val="18"/>
              </w:rPr>
            </w:pPr>
            <w:r w:rsidRPr="00210B2D">
              <w:rPr>
                <w:rFonts w:ascii="GE Inspira Serif" w:hAnsi="GE Inspira Serif"/>
                <w:sz w:val="18"/>
                <w:szCs w:val="18"/>
              </w:rPr>
              <w:t>Personal Data</w:t>
            </w:r>
            <w:r w:rsidR="009E2E6B" w:rsidRPr="00210B2D">
              <w:rPr>
                <w:rFonts w:ascii="GE Inspira Serif" w:hAnsi="GE Inspira Serif"/>
                <w:sz w:val="18"/>
                <w:szCs w:val="18"/>
              </w:rPr>
              <w:t xml:space="preserve"> is </w:t>
            </w:r>
            <w:r w:rsidR="009E2E6B" w:rsidRPr="00210B2D">
              <w:rPr>
                <w:rFonts w:ascii="GE Inspira Serif" w:hAnsi="GE Inspira Serif"/>
                <w:b/>
                <w:sz w:val="18"/>
                <w:szCs w:val="18"/>
              </w:rPr>
              <w:t>required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w:t>
            </w:r>
            <w:r w:rsidRPr="00210B2D">
              <w:rPr>
                <w:rFonts w:ascii="GE Inspira Serif" w:hAnsi="GE Inspira Serif"/>
                <w:sz w:val="18"/>
                <w:szCs w:val="18"/>
              </w:rPr>
              <w:t>release</w:t>
            </w:r>
            <w:r w:rsidR="009E2E6B" w:rsidRPr="00210B2D">
              <w:rPr>
                <w:rFonts w:ascii="GE Inspira Serif" w:hAnsi="GE Inspira Serif"/>
                <w:sz w:val="18"/>
                <w:szCs w:val="18"/>
              </w:rPr>
              <w:t xml:space="preserve"> of this product for</w:t>
            </w:r>
            <w:r w:rsidRPr="00210B2D">
              <w:rPr>
                <w:rFonts w:ascii="GE Inspira Serif" w:hAnsi="GE Inspira Serif"/>
                <w:sz w:val="18"/>
                <w:szCs w:val="18"/>
              </w:rPr>
              <w:t xml:space="preserve"> N</w:t>
            </w:r>
            <w:r w:rsidR="009E2E6B" w:rsidRPr="00210B2D">
              <w:rPr>
                <w:rFonts w:ascii="GE Inspira Serif" w:hAnsi="GE Inspira Serif"/>
                <w:sz w:val="18"/>
                <w:szCs w:val="18"/>
              </w:rPr>
              <w:t>o</w:t>
            </w:r>
            <w:r w:rsidRPr="00210B2D">
              <w:rPr>
                <w:rFonts w:ascii="GE Inspira Serif" w:hAnsi="GE Inspira Serif"/>
                <w:sz w:val="18"/>
                <w:szCs w:val="18"/>
              </w:rPr>
              <w:t>rmal, Expected Operation and U</w:t>
            </w:r>
            <w:r w:rsidR="009E2E6B" w:rsidRPr="00210B2D">
              <w:rPr>
                <w:rFonts w:ascii="GE Inspira Serif" w:hAnsi="GE Inspira Serif"/>
                <w:sz w:val="18"/>
                <w:szCs w:val="18"/>
              </w:rPr>
              <w:t>se of the product</w:t>
            </w:r>
          </w:p>
        </w:tc>
      </w:tr>
      <w:tr w:rsidR="009E2E6B" w:rsidRPr="00210B2D" w14:paraId="6D04C789" w14:textId="77777777" w:rsidTr="003D39F3">
        <w:tc>
          <w:tcPr>
            <w:tcW w:w="1401" w:type="dxa"/>
          </w:tcPr>
          <w:p w14:paraId="37D60E27" w14:textId="77777777" w:rsidR="009E2E6B" w:rsidRPr="00210B2D" w:rsidRDefault="009E2E6B" w:rsidP="009F29F1">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29E9BEF2" w14:textId="77777777" w:rsidR="009E2E6B" w:rsidRPr="00210B2D" w:rsidRDefault="009E2E6B" w:rsidP="009F29F1">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074F0D0E" w14:textId="387101CA" w:rsidR="009E2E6B" w:rsidRPr="00210B2D" w:rsidRDefault="00A4318D" w:rsidP="009F29F1">
            <w:pPr>
              <w:spacing w:line="240" w:lineRule="exact"/>
              <w:rPr>
                <w:rFonts w:ascii="GE Inspira Serif" w:hAnsi="GE Inspira Serif"/>
                <w:sz w:val="18"/>
                <w:szCs w:val="18"/>
              </w:rPr>
            </w:pPr>
            <w:r>
              <w:rPr>
                <w:rFonts w:ascii="Times New Roman" w:hAnsi="Times New Roman"/>
                <w:sz w:val="18"/>
                <w:szCs w:val="18"/>
              </w:rPr>
              <w:sym w:font="Wingdings" w:char="F0FE"/>
            </w:r>
            <w:r w:rsidR="009E2E6B" w:rsidRPr="00210B2D">
              <w:rPr>
                <w:rFonts w:ascii="GE Inspira Serif" w:hAnsi="GE Inspira Serif"/>
                <w:sz w:val="18"/>
                <w:szCs w:val="18"/>
              </w:rPr>
              <w:t xml:space="preserve"> No</w:t>
            </w:r>
          </w:p>
        </w:tc>
        <w:tc>
          <w:tcPr>
            <w:tcW w:w="5725" w:type="dxa"/>
          </w:tcPr>
          <w:p w14:paraId="7EB47BF8" w14:textId="77777777" w:rsidR="009E2E6B" w:rsidRPr="00210B2D" w:rsidRDefault="00511EA5" w:rsidP="009F29F1">
            <w:pPr>
              <w:spacing w:line="240" w:lineRule="exact"/>
              <w:rPr>
                <w:rFonts w:ascii="GE Inspira Serif" w:hAnsi="GE Inspira Serif"/>
                <w:sz w:val="18"/>
                <w:szCs w:val="18"/>
              </w:rPr>
            </w:pPr>
            <w:r w:rsidRPr="00210B2D">
              <w:rPr>
                <w:rFonts w:ascii="GE Inspira Serif" w:hAnsi="GE Inspira Serif"/>
                <w:sz w:val="18"/>
                <w:szCs w:val="18"/>
              </w:rPr>
              <w:t>Personal Data</w:t>
            </w:r>
            <w:r w:rsidR="009E2E6B" w:rsidRPr="00210B2D">
              <w:rPr>
                <w:rFonts w:ascii="GE Inspira Serif" w:hAnsi="GE Inspira Serif"/>
                <w:sz w:val="18"/>
                <w:szCs w:val="18"/>
              </w:rPr>
              <w:t xml:space="preserve"> </w:t>
            </w:r>
            <w:r w:rsidR="009E2E6B" w:rsidRPr="00210B2D">
              <w:rPr>
                <w:rFonts w:ascii="GE Inspira Serif" w:hAnsi="GE Inspira Serif"/>
                <w:b/>
                <w:sz w:val="18"/>
                <w:szCs w:val="18"/>
              </w:rPr>
              <w:t>may optionally be configured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vers</w:t>
            </w:r>
            <w:r w:rsidRPr="00210B2D">
              <w:rPr>
                <w:rFonts w:ascii="GE Inspira Serif" w:hAnsi="GE Inspira Serif"/>
                <w:sz w:val="18"/>
                <w:szCs w:val="18"/>
              </w:rPr>
              <w:t>ion of this product as part of N</w:t>
            </w:r>
            <w:r w:rsidR="009E2E6B" w:rsidRPr="00210B2D">
              <w:rPr>
                <w:rFonts w:ascii="GE Inspira Serif" w:hAnsi="GE Inspira Serif"/>
                <w:sz w:val="18"/>
                <w:szCs w:val="18"/>
              </w:rPr>
              <w:t>o</w:t>
            </w:r>
            <w:r w:rsidRPr="00210B2D">
              <w:rPr>
                <w:rFonts w:ascii="GE Inspira Serif" w:hAnsi="GE Inspira Serif"/>
                <w:sz w:val="18"/>
                <w:szCs w:val="18"/>
              </w:rPr>
              <w:t>rmal, Expected Operation and U</w:t>
            </w:r>
            <w:r w:rsidR="009E2E6B" w:rsidRPr="00210B2D">
              <w:rPr>
                <w:rFonts w:ascii="GE Inspira Serif" w:hAnsi="GE Inspira Serif"/>
                <w:sz w:val="18"/>
                <w:szCs w:val="18"/>
              </w:rPr>
              <w:t>se of the product</w:t>
            </w:r>
          </w:p>
        </w:tc>
      </w:tr>
      <w:tr w:rsidR="009E2E6B" w:rsidRPr="00210B2D" w14:paraId="0799FD47" w14:textId="77777777" w:rsidTr="003D39F3">
        <w:tc>
          <w:tcPr>
            <w:tcW w:w="9625" w:type="dxa"/>
            <w:gridSpan w:val="4"/>
          </w:tcPr>
          <w:p w14:paraId="6B67C914" w14:textId="77777777" w:rsidR="009E2E6B" w:rsidRPr="00210B2D" w:rsidRDefault="009E2E6B" w:rsidP="009F29F1">
            <w:pPr>
              <w:spacing w:line="240" w:lineRule="exact"/>
              <w:rPr>
                <w:rFonts w:ascii="GE Inspira Serif" w:hAnsi="GE Inspira Serif"/>
                <w:i/>
                <w:sz w:val="18"/>
                <w:szCs w:val="18"/>
              </w:rPr>
            </w:pPr>
            <w:r w:rsidRPr="00210B2D">
              <w:rPr>
                <w:rFonts w:ascii="GE Inspira Serif" w:hAnsi="GE Inspira Serif"/>
                <w:sz w:val="18"/>
                <w:szCs w:val="18"/>
              </w:rPr>
              <w:t xml:space="preserve">See Annex B for what Populace Personal Data is </w:t>
            </w:r>
            <w:r w:rsidR="00511EA5" w:rsidRPr="00210B2D">
              <w:rPr>
                <w:rFonts w:ascii="GE Inspira Serif" w:hAnsi="GE Inspira Serif"/>
                <w:sz w:val="18"/>
                <w:szCs w:val="18"/>
              </w:rPr>
              <w:t>Processed</w:t>
            </w:r>
            <w:r w:rsidR="003D39F3" w:rsidRPr="00210B2D">
              <w:rPr>
                <w:rFonts w:ascii="GE Inspira Serif" w:hAnsi="GE Inspira Serif"/>
                <w:sz w:val="18"/>
                <w:szCs w:val="18"/>
              </w:rPr>
              <w:t>, if any</w:t>
            </w:r>
          </w:p>
        </w:tc>
      </w:tr>
    </w:tbl>
    <w:p w14:paraId="39964DC2" w14:textId="77777777" w:rsidR="003D39F3" w:rsidRPr="00210B2D" w:rsidRDefault="003D39F3" w:rsidP="00E26E9B">
      <w:pPr>
        <w:spacing w:line="240" w:lineRule="exact"/>
        <w:rPr>
          <w:rFonts w:ascii="GE Inspira Serif" w:hAnsi="GE Inspira Serif"/>
          <w:sz w:val="18"/>
          <w:szCs w:val="18"/>
        </w:rPr>
      </w:pPr>
    </w:p>
    <w:p w14:paraId="5631D175" w14:textId="77777777" w:rsidR="00511EA5" w:rsidRPr="00210B2D" w:rsidRDefault="009B2757" w:rsidP="00E26E9B">
      <w:pPr>
        <w:spacing w:line="240" w:lineRule="exact"/>
        <w:rPr>
          <w:rFonts w:ascii="GE Inspira Serif" w:hAnsi="GE Inspira Serif"/>
          <w:sz w:val="18"/>
          <w:szCs w:val="18"/>
        </w:rPr>
      </w:pPr>
      <w:r w:rsidRPr="00210B2D">
        <w:rPr>
          <w:rFonts w:ascii="GE Inspira Serif" w:hAnsi="GE Inspira Serif"/>
          <w:sz w:val="18"/>
          <w:szCs w:val="18"/>
        </w:rPr>
        <w:t xml:space="preserve">If “Some” </w:t>
      </w:r>
      <w:r w:rsidR="00511EA5" w:rsidRPr="00210B2D">
        <w:rPr>
          <w:rFonts w:ascii="GE Inspira Serif" w:hAnsi="GE Inspira Serif"/>
          <w:sz w:val="18"/>
          <w:szCs w:val="18"/>
        </w:rPr>
        <w:t>is</w:t>
      </w:r>
      <w:r w:rsidRPr="00210B2D">
        <w:rPr>
          <w:rFonts w:ascii="GE Inspira Serif" w:hAnsi="GE Inspira Serif"/>
          <w:sz w:val="18"/>
          <w:szCs w:val="18"/>
        </w:rPr>
        <w:t xml:space="preserve"> se</w:t>
      </w:r>
      <w:r w:rsidR="00511EA5" w:rsidRPr="00210B2D">
        <w:rPr>
          <w:rFonts w:ascii="GE Inspira Serif" w:hAnsi="GE Inspira Serif"/>
          <w:sz w:val="18"/>
          <w:szCs w:val="18"/>
        </w:rPr>
        <w:t>lected for any of the above, GE believes that the</w:t>
      </w:r>
      <w:r w:rsidRPr="00210B2D">
        <w:rPr>
          <w:rFonts w:ascii="GE Inspira Serif" w:hAnsi="GE Inspira Serif"/>
          <w:sz w:val="18"/>
          <w:szCs w:val="18"/>
        </w:rPr>
        <w:t xml:space="preserve"> product</w:t>
      </w:r>
      <w:r w:rsidR="00511EA5" w:rsidRPr="00210B2D">
        <w:rPr>
          <w:rFonts w:ascii="GE Inspira Serif" w:hAnsi="GE Inspira Serif"/>
          <w:sz w:val="18"/>
          <w:szCs w:val="18"/>
        </w:rPr>
        <w:t xml:space="preserve"> release</w:t>
      </w:r>
      <w:r w:rsidRPr="00210B2D">
        <w:rPr>
          <w:rFonts w:ascii="GE Inspira Serif" w:hAnsi="GE Inspira Serif"/>
          <w:sz w:val="18"/>
          <w:szCs w:val="18"/>
        </w:rPr>
        <w:t xml:space="preserve"> may be subject to GDPR</w:t>
      </w:r>
      <w:r w:rsidR="00511EA5" w:rsidRPr="00210B2D">
        <w:rPr>
          <w:rFonts w:ascii="GE Inspira Serif" w:hAnsi="GE Inspira Serif"/>
          <w:sz w:val="18"/>
          <w:szCs w:val="18"/>
        </w:rPr>
        <w:t>.</w:t>
      </w:r>
    </w:p>
    <w:p w14:paraId="503D685E" w14:textId="77777777" w:rsidR="00511EA5" w:rsidRPr="00210B2D" w:rsidRDefault="00511EA5" w:rsidP="00E26E9B">
      <w:pPr>
        <w:spacing w:line="240" w:lineRule="exact"/>
        <w:rPr>
          <w:rFonts w:ascii="GE Inspira Serif" w:hAnsi="GE Inspira Serif"/>
          <w:sz w:val="18"/>
          <w:szCs w:val="18"/>
        </w:rPr>
      </w:pPr>
    </w:p>
    <w:p w14:paraId="5ED9C972" w14:textId="77777777" w:rsidR="009B2757" w:rsidRPr="00210B2D" w:rsidRDefault="00511EA5" w:rsidP="00E26E9B">
      <w:pPr>
        <w:spacing w:line="240" w:lineRule="exact"/>
        <w:rPr>
          <w:rFonts w:ascii="GE Inspira Serif" w:hAnsi="GE Inspira Serif"/>
          <w:sz w:val="18"/>
          <w:szCs w:val="18"/>
        </w:rPr>
      </w:pPr>
      <w:r w:rsidRPr="00210B2D">
        <w:rPr>
          <w:rFonts w:ascii="GE Inspira Serif" w:hAnsi="GE Inspira Serif"/>
          <w:sz w:val="18"/>
          <w:szCs w:val="18"/>
        </w:rPr>
        <w:t>Please</w:t>
      </w:r>
      <w:r w:rsidR="008A136B" w:rsidRPr="00210B2D">
        <w:rPr>
          <w:rFonts w:ascii="GE Inspira Serif" w:hAnsi="GE Inspira Serif"/>
          <w:sz w:val="18"/>
          <w:szCs w:val="18"/>
        </w:rPr>
        <w:t xml:space="preserve"> review the </w:t>
      </w:r>
      <w:r w:rsidRPr="00210B2D">
        <w:rPr>
          <w:rFonts w:ascii="GE Inspira Serif" w:hAnsi="GE Inspira Serif"/>
          <w:sz w:val="18"/>
          <w:szCs w:val="18"/>
        </w:rPr>
        <w:t xml:space="preserve">Annex(s) below </w:t>
      </w:r>
      <w:r w:rsidR="008A136B" w:rsidRPr="00210B2D">
        <w:rPr>
          <w:rFonts w:ascii="GE Inspira Serif" w:hAnsi="GE Inspira Serif"/>
          <w:sz w:val="18"/>
          <w:szCs w:val="18"/>
        </w:rPr>
        <w:t xml:space="preserve">for </w:t>
      </w:r>
      <w:r w:rsidRPr="00210B2D">
        <w:rPr>
          <w:rFonts w:ascii="GE Inspira Serif" w:hAnsi="GE Inspira Serif"/>
          <w:sz w:val="18"/>
          <w:szCs w:val="18"/>
        </w:rPr>
        <w:t xml:space="preserve">information on what Personal Data is Processed by this release of the product, along with your specific implementation of the product, in order to determine </w:t>
      </w:r>
      <w:r w:rsidR="00210B2D" w:rsidRPr="00210B2D">
        <w:rPr>
          <w:rFonts w:ascii="GE Inspira Serif" w:hAnsi="GE Inspira Serif"/>
          <w:sz w:val="18"/>
          <w:szCs w:val="18"/>
        </w:rPr>
        <w:t xml:space="preserve">the </w:t>
      </w:r>
      <w:r w:rsidRPr="00210B2D">
        <w:rPr>
          <w:rFonts w:ascii="GE Inspira Serif" w:hAnsi="GE Inspira Serif"/>
          <w:sz w:val="18"/>
          <w:szCs w:val="18"/>
        </w:rPr>
        <w:t>applicability of GDPR to your</w:t>
      </w:r>
      <w:r w:rsidR="00210B2D" w:rsidRPr="00210B2D">
        <w:rPr>
          <w:rFonts w:ascii="GE Inspira Serif" w:hAnsi="GE Inspira Serif"/>
          <w:sz w:val="18"/>
          <w:szCs w:val="18"/>
        </w:rPr>
        <w:t xml:space="preserve"> product</w:t>
      </w:r>
      <w:r w:rsidRPr="00210B2D">
        <w:rPr>
          <w:rFonts w:ascii="GE Inspira Serif" w:hAnsi="GE Inspira Serif"/>
          <w:sz w:val="18"/>
          <w:szCs w:val="18"/>
        </w:rPr>
        <w:t xml:space="preserve"> </w:t>
      </w:r>
      <w:r w:rsidR="004C2031" w:rsidRPr="00210B2D">
        <w:rPr>
          <w:rFonts w:ascii="GE Inspira Serif" w:hAnsi="GE Inspira Serif"/>
          <w:sz w:val="18"/>
          <w:szCs w:val="18"/>
        </w:rPr>
        <w:t>environment.</w:t>
      </w:r>
    </w:p>
    <w:p w14:paraId="6411F872" w14:textId="77777777" w:rsidR="003D39F3" w:rsidRPr="00210B2D" w:rsidRDefault="003D39F3">
      <w:pPr>
        <w:spacing w:line="240" w:lineRule="auto"/>
        <w:rPr>
          <w:rFonts w:ascii="GE Inspira Serif" w:hAnsi="GE Inspira Serif"/>
          <w:sz w:val="18"/>
          <w:szCs w:val="18"/>
        </w:rPr>
      </w:pPr>
      <w:r w:rsidRPr="00210B2D">
        <w:rPr>
          <w:rFonts w:ascii="GE Inspira Serif" w:hAnsi="GE Inspira Serif"/>
          <w:sz w:val="18"/>
          <w:szCs w:val="18"/>
        </w:rPr>
        <w:br w:type="page"/>
      </w:r>
    </w:p>
    <w:p w14:paraId="20752C0C" w14:textId="77777777" w:rsidR="003D39F3" w:rsidRDefault="00F73ED1" w:rsidP="00E26E9B">
      <w:pPr>
        <w:spacing w:line="240" w:lineRule="exact"/>
        <w:rPr>
          <w:rFonts w:ascii="GE Inspira Serif" w:hAnsi="GE Inspira Serif"/>
          <w:b/>
          <w:sz w:val="18"/>
          <w:szCs w:val="18"/>
        </w:rPr>
      </w:pPr>
      <w:r w:rsidRPr="00210B2D">
        <w:rPr>
          <w:rFonts w:ascii="GE Inspira Serif" w:hAnsi="GE Inspira Serif"/>
          <w:b/>
          <w:sz w:val="18"/>
          <w:szCs w:val="18"/>
        </w:rPr>
        <w:lastRenderedPageBreak/>
        <w:t>Privacy by Design</w:t>
      </w:r>
    </w:p>
    <w:p w14:paraId="4A277AC9" w14:textId="77777777" w:rsidR="00C46003" w:rsidRDefault="00C46003" w:rsidP="00E26E9B">
      <w:pPr>
        <w:spacing w:line="240" w:lineRule="exact"/>
        <w:rPr>
          <w:rFonts w:ascii="GE Inspira Serif" w:hAnsi="GE Inspira Serif"/>
          <w:b/>
          <w:sz w:val="18"/>
          <w:szCs w:val="18"/>
        </w:rPr>
      </w:pPr>
    </w:p>
    <w:p w14:paraId="3FEFA3A3" w14:textId="39467296" w:rsidR="00A4318D" w:rsidRDefault="00A4318D" w:rsidP="00A4318D">
      <w:pPr>
        <w:spacing w:line="240" w:lineRule="exact"/>
        <w:rPr>
          <w:rFonts w:ascii="GE Inspira Serif" w:hAnsi="GE Inspira Serif"/>
          <w:sz w:val="18"/>
          <w:szCs w:val="18"/>
        </w:rPr>
      </w:pPr>
      <w:r>
        <w:rPr>
          <w:rFonts w:ascii="GE Inspira Serif" w:hAnsi="GE Inspira Serif"/>
          <w:sz w:val="18"/>
          <w:szCs w:val="18"/>
        </w:rPr>
        <w:t xml:space="preserve">GE </w:t>
      </w:r>
      <w:r w:rsidR="00080176">
        <w:rPr>
          <w:rFonts w:ascii="GE Inspira Serif" w:hAnsi="GE Inspira Serif"/>
          <w:sz w:val="18"/>
          <w:szCs w:val="18"/>
        </w:rPr>
        <w:t>Digital</w:t>
      </w:r>
      <w:r>
        <w:rPr>
          <w:rFonts w:ascii="GE Inspira Serif" w:hAnsi="GE Inspira Serif"/>
          <w:sz w:val="18"/>
          <w:szCs w:val="18"/>
        </w:rPr>
        <w:t xml:space="preserve"> continues to enhance, sell and support products that, at their core, were originally designed, developed, and released 10-20 years ago, </w:t>
      </w:r>
      <w:r w:rsidRPr="00D17007">
        <w:rPr>
          <w:rFonts w:ascii="GE Inspira Serif" w:hAnsi="GE Inspira Serif"/>
          <w:sz w:val="18"/>
          <w:szCs w:val="18"/>
        </w:rPr>
        <w:t>before personal data privacy was a prominent concern</w:t>
      </w:r>
      <w:r>
        <w:rPr>
          <w:rFonts w:ascii="GE Inspira Serif" w:hAnsi="GE Inspira Serif"/>
          <w:sz w:val="18"/>
          <w:szCs w:val="18"/>
        </w:rPr>
        <w:t xml:space="preserve"> in critical infrastructure industries.  For these products, where Privacy by Design was not formally considered as part of the initial design and development or during subsequent releases to date, data privacy must primarily be accomplished through the use of organizational and defense-in-depth</w:t>
      </w:r>
      <w:r w:rsidRPr="00E95617">
        <w:rPr>
          <w:rFonts w:ascii="GE Inspira Serif" w:hAnsi="GE Inspira Serif"/>
          <w:sz w:val="18"/>
          <w:szCs w:val="18"/>
        </w:rPr>
        <w:t xml:space="preserve"> measures</w:t>
      </w:r>
      <w:r>
        <w:rPr>
          <w:rStyle w:val="FootnoteReference"/>
          <w:rFonts w:ascii="GE Inspira Serif" w:hAnsi="GE Inspira Serif"/>
          <w:sz w:val="18"/>
          <w:szCs w:val="18"/>
        </w:rPr>
        <w:footnoteReference w:id="4"/>
      </w:r>
      <w:r>
        <w:rPr>
          <w:rFonts w:ascii="GE Inspira Serif" w:hAnsi="GE Inspira Serif"/>
          <w:sz w:val="18"/>
          <w:szCs w:val="18"/>
        </w:rPr>
        <w:t xml:space="preserve"> taken by the GE customer. GE provides Secure Deployment Guidelines where required and Security by Design is a key element of recent product developments. These guidelines can help with the implementation of organization and defense-in-depth measures.</w:t>
      </w:r>
    </w:p>
    <w:p w14:paraId="67657416" w14:textId="77777777" w:rsidR="00A4318D" w:rsidRDefault="00A4318D" w:rsidP="00A4318D">
      <w:pPr>
        <w:spacing w:line="240" w:lineRule="exact"/>
        <w:rPr>
          <w:rFonts w:ascii="GE Inspira Serif" w:hAnsi="GE Inspira Serif"/>
          <w:sz w:val="18"/>
          <w:szCs w:val="18"/>
        </w:rPr>
      </w:pPr>
    </w:p>
    <w:p w14:paraId="3A2361F5" w14:textId="6581F755" w:rsidR="00A4318D" w:rsidRDefault="00A4318D" w:rsidP="00A4318D">
      <w:pPr>
        <w:spacing w:line="240" w:lineRule="exact"/>
        <w:rPr>
          <w:rFonts w:ascii="GE Inspira Serif" w:hAnsi="GE Inspira Serif"/>
          <w:sz w:val="18"/>
          <w:szCs w:val="18"/>
        </w:rPr>
      </w:pPr>
      <w:r>
        <w:rPr>
          <w:rFonts w:ascii="GE Inspira Serif" w:hAnsi="GE Inspira Serif"/>
          <w:sz w:val="18"/>
          <w:szCs w:val="18"/>
        </w:rPr>
        <w:t xml:space="preserve">More recently, GE </w:t>
      </w:r>
      <w:r w:rsidR="00080176">
        <w:rPr>
          <w:rFonts w:ascii="GE Inspira Serif" w:hAnsi="GE Inspira Serif"/>
          <w:sz w:val="18"/>
          <w:szCs w:val="18"/>
        </w:rPr>
        <w:t>Digital</w:t>
      </w:r>
      <w:r>
        <w:rPr>
          <w:rFonts w:ascii="GE Inspira Serif" w:hAnsi="GE Inspira Serif"/>
          <w:sz w:val="18"/>
          <w:szCs w:val="18"/>
        </w:rPr>
        <w:t xml:space="preserve"> has instituted a Privacy by Design development policy that applies to all current and future development.  As subsequent releases of existing products pass through this new process, we intend to consider and implement additional technical measures to enhance data privacy.</w:t>
      </w:r>
    </w:p>
    <w:p w14:paraId="7A71D868" w14:textId="77777777" w:rsidR="00A4318D" w:rsidRDefault="00A4318D" w:rsidP="00A4318D">
      <w:pPr>
        <w:spacing w:line="240" w:lineRule="exact"/>
        <w:rPr>
          <w:rFonts w:ascii="GE Inspira Serif" w:hAnsi="GE Inspira Serif"/>
          <w:sz w:val="18"/>
          <w:szCs w:val="18"/>
        </w:rPr>
      </w:pPr>
    </w:p>
    <w:p w14:paraId="21577DFC" w14:textId="7C87F6E7" w:rsidR="00C46003" w:rsidRDefault="00A4318D" w:rsidP="00A4318D">
      <w:pPr>
        <w:spacing w:line="240" w:lineRule="exact"/>
        <w:rPr>
          <w:rFonts w:ascii="GE Inspira Serif" w:hAnsi="GE Inspira Serif"/>
          <w:sz w:val="18"/>
          <w:szCs w:val="18"/>
        </w:rPr>
      </w:pPr>
      <w:r>
        <w:rPr>
          <w:rFonts w:ascii="GE Inspira Serif" w:hAnsi="GE Inspira Serif"/>
          <w:sz w:val="18"/>
          <w:szCs w:val="18"/>
        </w:rPr>
        <w:t>All new capabilities within new product releases will be subject to this Privacy by Design development policy from initial release, with strict requirements on documenting and recording Privacy by Design considerations during product design and development.</w:t>
      </w:r>
    </w:p>
    <w:p w14:paraId="25AF6400" w14:textId="77777777" w:rsidR="00A4318D" w:rsidRDefault="00A4318D" w:rsidP="00E26E9B">
      <w:pPr>
        <w:spacing w:line="240" w:lineRule="exact"/>
        <w:rPr>
          <w:rFonts w:ascii="GE Inspira Serif" w:hAnsi="GE Inspira Serif"/>
          <w:sz w:val="18"/>
          <w:szCs w:val="18"/>
        </w:rPr>
      </w:pPr>
    </w:p>
    <w:p w14:paraId="5C12DEEC" w14:textId="77777777" w:rsidR="006A2AF2" w:rsidRDefault="006A2AF2" w:rsidP="006A2AF2">
      <w:pPr>
        <w:spacing w:line="240" w:lineRule="exact"/>
        <w:rPr>
          <w:rFonts w:ascii="GE Inspira Serif" w:hAnsi="GE Inspira Serif"/>
          <w:b/>
          <w:sz w:val="18"/>
          <w:szCs w:val="18"/>
        </w:rPr>
      </w:pPr>
      <w:r>
        <w:rPr>
          <w:rFonts w:ascii="GE Inspira Serif" w:hAnsi="GE Inspira Serif"/>
          <w:b/>
          <w:sz w:val="18"/>
          <w:szCs w:val="18"/>
        </w:rPr>
        <w:t>Closing</w:t>
      </w:r>
    </w:p>
    <w:p w14:paraId="5AFEE045" w14:textId="77777777" w:rsidR="00963B0E" w:rsidRDefault="00963B0E" w:rsidP="006A2AF2">
      <w:pPr>
        <w:spacing w:line="240" w:lineRule="exact"/>
        <w:rPr>
          <w:rFonts w:ascii="GE Inspira Serif" w:hAnsi="GE Inspira Serif"/>
          <w:b/>
          <w:sz w:val="18"/>
          <w:szCs w:val="18"/>
        </w:rPr>
      </w:pPr>
    </w:p>
    <w:p w14:paraId="7EEE9D6A" w14:textId="03F94308" w:rsidR="00963B0E" w:rsidRDefault="00963B0E" w:rsidP="006A2AF2">
      <w:pPr>
        <w:spacing w:line="240" w:lineRule="exact"/>
        <w:rPr>
          <w:rFonts w:ascii="GE Inspira Serif" w:hAnsi="GE Inspira Serif"/>
          <w:sz w:val="18"/>
          <w:szCs w:val="18"/>
        </w:rPr>
      </w:pPr>
      <w:r>
        <w:rPr>
          <w:rFonts w:ascii="GE Inspira Serif" w:hAnsi="GE Inspira Serif"/>
          <w:sz w:val="18"/>
          <w:szCs w:val="18"/>
        </w:rPr>
        <w:t xml:space="preserve">GE </w:t>
      </w:r>
      <w:r w:rsidR="00080176">
        <w:rPr>
          <w:rFonts w:ascii="GE Inspira Serif" w:hAnsi="GE Inspira Serif"/>
          <w:sz w:val="18"/>
          <w:szCs w:val="18"/>
        </w:rPr>
        <w:t>Digital</w:t>
      </w:r>
      <w:r>
        <w:rPr>
          <w:rFonts w:ascii="GE Inspira Serif" w:hAnsi="GE Inspira Serif"/>
          <w:sz w:val="18"/>
          <w:szCs w:val="18"/>
        </w:rPr>
        <w:t xml:space="preserve"> understands that the transition to GDPR will not be easy for our customers and we remain committed to helping you through this transition as well as providing new products and/or enhancements to existing products that will make compliance with GDPR easier in the future.</w:t>
      </w:r>
    </w:p>
    <w:p w14:paraId="2319F05C" w14:textId="77777777" w:rsidR="00963B0E" w:rsidRDefault="00963B0E" w:rsidP="006A2AF2">
      <w:pPr>
        <w:spacing w:line="240" w:lineRule="exact"/>
        <w:rPr>
          <w:rFonts w:ascii="GE Inspira Serif" w:hAnsi="GE Inspira Serif"/>
          <w:sz w:val="18"/>
          <w:szCs w:val="18"/>
        </w:rPr>
      </w:pPr>
    </w:p>
    <w:p w14:paraId="3526AED9" w14:textId="77777777" w:rsidR="00963B0E" w:rsidRPr="006A2AF2" w:rsidRDefault="00963B0E" w:rsidP="006A2AF2">
      <w:pPr>
        <w:spacing w:line="240" w:lineRule="exact"/>
        <w:rPr>
          <w:rFonts w:ascii="GE Inspira Serif" w:hAnsi="GE Inspira Serif"/>
          <w:b/>
          <w:sz w:val="18"/>
          <w:szCs w:val="18"/>
        </w:rPr>
        <w:sectPr w:rsidR="00963B0E" w:rsidRPr="006A2AF2" w:rsidSect="001100A3">
          <w:headerReference w:type="default" r:id="rId9"/>
          <w:headerReference w:type="first" r:id="rId10"/>
          <w:footerReference w:type="first" r:id="rId11"/>
          <w:pgSz w:w="12240" w:h="15840" w:code="1"/>
          <w:pgMar w:top="1123" w:right="936" w:bottom="936" w:left="1699" w:header="0" w:footer="0" w:gutter="0"/>
          <w:cols w:space="720"/>
          <w:titlePg/>
          <w:docGrid w:linePitch="299"/>
        </w:sectPr>
      </w:pPr>
      <w:r>
        <w:rPr>
          <w:rFonts w:ascii="GE Inspira Serif" w:hAnsi="GE Inspira Serif"/>
          <w:sz w:val="18"/>
          <w:szCs w:val="18"/>
        </w:rPr>
        <w:t>Please contact your appropriate product representative(s) with any additional questions, concerns, comments or feedback.</w:t>
      </w:r>
    </w:p>
    <w:p w14:paraId="280E81DE" w14:textId="77777777" w:rsidR="0050140B" w:rsidRPr="00210B2D" w:rsidRDefault="0050140B"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lastRenderedPageBreak/>
        <w:t>Annex A: Glossary</w:t>
      </w:r>
    </w:p>
    <w:p w14:paraId="4F98DC9E" w14:textId="77777777" w:rsidR="0050140B" w:rsidRPr="00210B2D" w:rsidRDefault="0050140B" w:rsidP="001100A3">
      <w:pPr>
        <w:spacing w:line="240" w:lineRule="exact"/>
        <w:outlineLvl w:val="0"/>
        <w:rPr>
          <w:rFonts w:ascii="GE Inspira Serif" w:hAnsi="GE Inspira Serif"/>
          <w:b/>
          <w:sz w:val="18"/>
          <w:szCs w:val="18"/>
        </w:rPr>
      </w:pPr>
    </w:p>
    <w:p w14:paraId="3654715D" w14:textId="77777777" w:rsidR="0050140B" w:rsidRPr="00210B2D" w:rsidRDefault="0050140B" w:rsidP="001100A3">
      <w:pPr>
        <w:spacing w:line="240" w:lineRule="exact"/>
        <w:outlineLvl w:val="0"/>
        <w:rPr>
          <w:rFonts w:ascii="GE Inspira Serif" w:hAnsi="GE Inspira Serif"/>
          <w:b/>
          <w:sz w:val="18"/>
          <w:szCs w:val="18"/>
        </w:rPr>
      </w:pPr>
    </w:p>
    <w:tbl>
      <w:tblPr>
        <w:tblStyle w:val="TableGrid"/>
        <w:tblW w:w="0" w:type="auto"/>
        <w:tblLook w:val="04A0" w:firstRow="1" w:lastRow="0" w:firstColumn="1" w:lastColumn="0" w:noHBand="0" w:noVBand="1"/>
      </w:tblPr>
      <w:tblGrid>
        <w:gridCol w:w="2605"/>
        <w:gridCol w:w="6990"/>
      </w:tblGrid>
      <w:tr w:rsidR="0050140B" w:rsidRPr="00210B2D" w14:paraId="64AE4EB8" w14:textId="77777777" w:rsidTr="006A2AF2">
        <w:tc>
          <w:tcPr>
            <w:tcW w:w="2605" w:type="dxa"/>
          </w:tcPr>
          <w:p w14:paraId="608DE010" w14:textId="77777777" w:rsidR="0050140B" w:rsidRPr="00210B2D" w:rsidRDefault="0050140B"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t>Term</w:t>
            </w:r>
          </w:p>
        </w:tc>
        <w:tc>
          <w:tcPr>
            <w:tcW w:w="6990" w:type="dxa"/>
          </w:tcPr>
          <w:p w14:paraId="3DD9B981" w14:textId="77777777" w:rsidR="0050140B" w:rsidRPr="00210B2D" w:rsidRDefault="0050140B"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t>Definition</w:t>
            </w:r>
          </w:p>
        </w:tc>
      </w:tr>
      <w:tr w:rsidR="005D7205" w:rsidRPr="00210B2D" w14:paraId="0D5E1558" w14:textId="77777777" w:rsidTr="006A2AF2">
        <w:tc>
          <w:tcPr>
            <w:tcW w:w="2605" w:type="dxa"/>
          </w:tcPr>
          <w:p w14:paraId="0E0EE647" w14:textId="77777777" w:rsidR="005D7205" w:rsidRPr="00210B2D" w:rsidRDefault="005D7205" w:rsidP="001100A3">
            <w:pPr>
              <w:spacing w:line="240" w:lineRule="exact"/>
              <w:outlineLvl w:val="0"/>
              <w:rPr>
                <w:rFonts w:ascii="GE Inspira Serif" w:hAnsi="GE Inspira Serif"/>
                <w:sz w:val="18"/>
                <w:szCs w:val="18"/>
              </w:rPr>
            </w:pPr>
            <w:r>
              <w:rPr>
                <w:rFonts w:ascii="GE Inspira Serif" w:hAnsi="GE Inspira Serif"/>
                <w:sz w:val="18"/>
                <w:szCs w:val="18"/>
              </w:rPr>
              <w:t>Intended Use</w:t>
            </w:r>
          </w:p>
        </w:tc>
        <w:tc>
          <w:tcPr>
            <w:tcW w:w="6990" w:type="dxa"/>
          </w:tcPr>
          <w:p w14:paraId="6CA4E7D0" w14:textId="77777777" w:rsidR="005D7205" w:rsidRPr="00210B2D" w:rsidRDefault="005D7205" w:rsidP="001100A3">
            <w:pPr>
              <w:spacing w:line="240" w:lineRule="exact"/>
              <w:outlineLvl w:val="0"/>
              <w:rPr>
                <w:rFonts w:ascii="GE Inspira Serif" w:hAnsi="GE Inspira Serif"/>
                <w:sz w:val="18"/>
                <w:szCs w:val="18"/>
              </w:rPr>
            </w:pPr>
          </w:p>
        </w:tc>
      </w:tr>
      <w:tr w:rsidR="005D7205" w:rsidRPr="00210B2D" w14:paraId="4FAED9BA" w14:textId="77777777" w:rsidTr="006A2AF2">
        <w:tc>
          <w:tcPr>
            <w:tcW w:w="2605" w:type="dxa"/>
          </w:tcPr>
          <w:p w14:paraId="6D659154"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Normal, Expected Operation and Use</w:t>
            </w:r>
          </w:p>
        </w:tc>
        <w:tc>
          <w:tcPr>
            <w:tcW w:w="6990" w:type="dxa"/>
          </w:tcPr>
          <w:p w14:paraId="6C8544D7" w14:textId="77777777" w:rsidR="005D7205" w:rsidRPr="00210B2D" w:rsidRDefault="005D7205" w:rsidP="005D7205">
            <w:pPr>
              <w:spacing w:line="240" w:lineRule="exact"/>
              <w:outlineLvl w:val="0"/>
              <w:rPr>
                <w:rFonts w:ascii="GE Inspira Serif" w:hAnsi="GE Inspira Serif"/>
                <w:sz w:val="18"/>
                <w:szCs w:val="18"/>
              </w:rPr>
            </w:pPr>
          </w:p>
        </w:tc>
      </w:tr>
      <w:tr w:rsidR="005D7205" w:rsidRPr="00210B2D" w14:paraId="42AB48C0" w14:textId="77777777" w:rsidTr="006A2AF2">
        <w:tc>
          <w:tcPr>
            <w:tcW w:w="2605" w:type="dxa"/>
          </w:tcPr>
          <w:p w14:paraId="01E38486"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Personal Data</w:t>
            </w:r>
          </w:p>
        </w:tc>
        <w:tc>
          <w:tcPr>
            <w:tcW w:w="6990" w:type="dxa"/>
          </w:tcPr>
          <w:p w14:paraId="105FB4E4"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color w:val="333333"/>
                <w:sz w:val="18"/>
                <w:szCs w:val="18"/>
                <w:shd w:val="clear" w:color="auto" w:fill="FFFFFF"/>
              </w:rPr>
              <w:t>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r>
      <w:tr w:rsidR="005D7205" w:rsidRPr="00210B2D" w14:paraId="17B064FF" w14:textId="77777777" w:rsidTr="006A2AF2">
        <w:tc>
          <w:tcPr>
            <w:tcW w:w="2605" w:type="dxa"/>
          </w:tcPr>
          <w:p w14:paraId="4012C7E4"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Populace</w:t>
            </w:r>
          </w:p>
        </w:tc>
        <w:tc>
          <w:tcPr>
            <w:tcW w:w="6990" w:type="dxa"/>
          </w:tcPr>
          <w:p w14:paraId="2B8B3D03" w14:textId="1AE736EF"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 xml:space="preserve">those customers of GE </w:t>
            </w:r>
            <w:r w:rsidR="00040773">
              <w:rPr>
                <w:rFonts w:ascii="GE Inspira Serif" w:hAnsi="GE Inspira Serif"/>
                <w:sz w:val="18"/>
                <w:szCs w:val="18"/>
              </w:rPr>
              <w:t>Digital</w:t>
            </w:r>
            <w:r w:rsidRPr="00210B2D">
              <w:rPr>
                <w:rFonts w:ascii="GE Inspira Serif" w:hAnsi="GE Inspira Serif"/>
                <w:sz w:val="18"/>
                <w:szCs w:val="18"/>
              </w:rPr>
              <w:t xml:space="preserve">’s customer, </w:t>
            </w:r>
            <w:r>
              <w:rPr>
                <w:rFonts w:ascii="GE Inspira Serif" w:hAnsi="GE Inspira Serif"/>
                <w:sz w:val="18"/>
                <w:szCs w:val="18"/>
              </w:rPr>
              <w:t>i.e.</w:t>
            </w:r>
            <w:r w:rsidRPr="00210B2D">
              <w:rPr>
                <w:rFonts w:ascii="GE Inspira Serif" w:hAnsi="GE Inspira Serif"/>
                <w:sz w:val="18"/>
                <w:szCs w:val="18"/>
              </w:rPr>
              <w:t xml:space="preserve"> the power utility or telco’s customers</w:t>
            </w:r>
            <w:r>
              <w:rPr>
                <w:rFonts w:ascii="GE Inspira Serif" w:hAnsi="GE Inspira Serif"/>
                <w:sz w:val="18"/>
                <w:szCs w:val="18"/>
              </w:rPr>
              <w:t xml:space="preserve"> that are consuming the power or services the utility or telco provides</w:t>
            </w:r>
          </w:p>
        </w:tc>
      </w:tr>
      <w:tr w:rsidR="005D7205" w:rsidRPr="00210B2D" w14:paraId="1A8CAB6D" w14:textId="77777777" w:rsidTr="006A2AF2">
        <w:tc>
          <w:tcPr>
            <w:tcW w:w="2605" w:type="dxa"/>
          </w:tcPr>
          <w:p w14:paraId="651F5A5C" w14:textId="77777777" w:rsidR="005D7205" w:rsidRPr="00210B2D" w:rsidRDefault="005D7205" w:rsidP="005D7205">
            <w:pPr>
              <w:spacing w:line="240" w:lineRule="exact"/>
              <w:outlineLvl w:val="0"/>
              <w:rPr>
                <w:rFonts w:ascii="GE Inspira Serif" w:hAnsi="GE Inspira Serif"/>
                <w:sz w:val="18"/>
                <w:szCs w:val="18"/>
              </w:rPr>
            </w:pPr>
            <w:r>
              <w:rPr>
                <w:rFonts w:ascii="GE Inspira Serif" w:hAnsi="GE Inspira Serif"/>
                <w:sz w:val="18"/>
                <w:szCs w:val="18"/>
              </w:rPr>
              <w:t>P</w:t>
            </w:r>
            <w:r w:rsidRPr="00210B2D">
              <w:rPr>
                <w:rFonts w:ascii="GE Inspira Serif" w:hAnsi="GE Inspira Serif"/>
                <w:sz w:val="18"/>
                <w:szCs w:val="18"/>
              </w:rPr>
              <w:t>ost-</w:t>
            </w:r>
            <w:r>
              <w:rPr>
                <w:rFonts w:ascii="GE Inspira Serif" w:hAnsi="GE Inspira Serif"/>
                <w:sz w:val="18"/>
                <w:szCs w:val="18"/>
              </w:rPr>
              <w:t>R</w:t>
            </w:r>
            <w:r w:rsidRPr="00210B2D">
              <w:rPr>
                <w:rFonts w:ascii="GE Inspira Serif" w:hAnsi="GE Inspira Serif"/>
                <w:sz w:val="18"/>
                <w:szCs w:val="18"/>
              </w:rPr>
              <w:t>elease Privacy by Design review</w:t>
            </w:r>
          </w:p>
        </w:tc>
        <w:tc>
          <w:tcPr>
            <w:tcW w:w="6990" w:type="dxa"/>
          </w:tcPr>
          <w:p w14:paraId="7EDA5F73" w14:textId="77777777" w:rsidR="005D7205" w:rsidRPr="00210B2D" w:rsidRDefault="005D7205" w:rsidP="005D7205">
            <w:pPr>
              <w:spacing w:line="240" w:lineRule="exact"/>
              <w:outlineLvl w:val="0"/>
              <w:rPr>
                <w:rFonts w:ascii="GE Inspira Serif" w:hAnsi="GE Inspira Serif"/>
                <w:sz w:val="18"/>
                <w:szCs w:val="18"/>
              </w:rPr>
            </w:pPr>
            <w:r w:rsidRPr="005D7205">
              <w:rPr>
                <w:rFonts w:ascii="GE Inspira Serif" w:hAnsi="GE Inspira Serif"/>
                <w:sz w:val="18"/>
                <w:szCs w:val="18"/>
              </w:rPr>
              <w:t xml:space="preserve">A </w:t>
            </w:r>
            <w:r>
              <w:rPr>
                <w:rFonts w:ascii="GE Inspira Serif" w:hAnsi="GE Inspira Serif"/>
                <w:sz w:val="18"/>
                <w:szCs w:val="18"/>
              </w:rPr>
              <w:t>process for products/versions that have already been released that</w:t>
            </w:r>
            <w:r w:rsidRPr="005D7205">
              <w:rPr>
                <w:rFonts w:ascii="GE Inspira Serif" w:hAnsi="GE Inspira Serif"/>
                <w:sz w:val="18"/>
                <w:szCs w:val="18"/>
              </w:rPr>
              <w:t xml:space="preserve"> consists of reviewing what personal data is </w:t>
            </w:r>
            <w:r>
              <w:rPr>
                <w:rFonts w:ascii="GE Inspira Serif" w:hAnsi="GE Inspira Serif"/>
                <w:sz w:val="18"/>
                <w:szCs w:val="18"/>
              </w:rPr>
              <w:t xml:space="preserve">currently </w:t>
            </w:r>
            <w:r w:rsidR="00AD5092">
              <w:rPr>
                <w:rFonts w:ascii="GE Inspira Serif" w:hAnsi="GE Inspira Serif"/>
                <w:sz w:val="18"/>
                <w:szCs w:val="18"/>
              </w:rPr>
              <w:t>processed</w:t>
            </w:r>
            <w:r>
              <w:rPr>
                <w:rFonts w:ascii="GE Inspira Serif" w:hAnsi="GE Inspira Serif"/>
                <w:sz w:val="18"/>
                <w:szCs w:val="18"/>
              </w:rPr>
              <w:t xml:space="preserve"> by a</w:t>
            </w:r>
            <w:r w:rsidR="00AD5092">
              <w:rPr>
                <w:rFonts w:ascii="GE Inspira Serif" w:hAnsi="GE Inspira Serif"/>
                <w:sz w:val="18"/>
                <w:szCs w:val="18"/>
              </w:rPr>
              <w:t xml:space="preserve"> product, why that personal data is</w:t>
            </w:r>
            <w:r>
              <w:rPr>
                <w:rFonts w:ascii="GE Inspira Serif" w:hAnsi="GE Inspira Serif"/>
                <w:sz w:val="18"/>
                <w:szCs w:val="18"/>
              </w:rPr>
              <w:t xml:space="preserve"> required/optional, </w:t>
            </w:r>
            <w:r w:rsidRPr="005D7205">
              <w:rPr>
                <w:rFonts w:ascii="GE Inspira Serif" w:hAnsi="GE Inspira Serif"/>
                <w:sz w:val="18"/>
                <w:szCs w:val="18"/>
              </w:rPr>
              <w:t>that the product is only using the personal data for legitimate, intended purposes, and reviewing how the</w:t>
            </w:r>
            <w:r w:rsidR="00AD5092">
              <w:rPr>
                <w:rFonts w:ascii="GE Inspira Serif" w:hAnsi="GE Inspira Serif"/>
                <w:sz w:val="18"/>
                <w:szCs w:val="18"/>
              </w:rPr>
              <w:t xml:space="preserve"> personal</w:t>
            </w:r>
            <w:r w:rsidRPr="005D7205">
              <w:rPr>
                <w:rFonts w:ascii="GE Inspira Serif" w:hAnsi="GE Inspira Serif"/>
                <w:sz w:val="18"/>
                <w:szCs w:val="18"/>
              </w:rPr>
              <w:t xml:space="preserve"> data is </w:t>
            </w:r>
            <w:r>
              <w:rPr>
                <w:rFonts w:ascii="GE Inspira Serif" w:hAnsi="GE Inspira Serif"/>
                <w:sz w:val="18"/>
                <w:szCs w:val="18"/>
              </w:rPr>
              <w:t xml:space="preserve">currently </w:t>
            </w:r>
            <w:r w:rsidRPr="005D7205">
              <w:rPr>
                <w:rFonts w:ascii="GE Inspira Serif" w:hAnsi="GE Inspira Serif"/>
                <w:sz w:val="18"/>
                <w:szCs w:val="18"/>
              </w:rPr>
              <w:t>protected</w:t>
            </w:r>
            <w:r>
              <w:rPr>
                <w:rFonts w:ascii="GE Inspira Serif" w:hAnsi="GE Inspira Serif"/>
                <w:sz w:val="18"/>
                <w:szCs w:val="18"/>
              </w:rPr>
              <w:t xml:space="preserve"> within that product</w:t>
            </w:r>
          </w:p>
        </w:tc>
      </w:tr>
      <w:tr w:rsidR="005D7205" w:rsidRPr="00210B2D" w14:paraId="2BEAD09F" w14:textId="77777777" w:rsidTr="006A2AF2">
        <w:tc>
          <w:tcPr>
            <w:tcW w:w="2605" w:type="dxa"/>
          </w:tcPr>
          <w:p w14:paraId="219936C3" w14:textId="77777777" w:rsidR="005D7205" w:rsidRPr="00210B2D" w:rsidRDefault="005D7205" w:rsidP="005D7205">
            <w:pPr>
              <w:spacing w:line="240" w:lineRule="exact"/>
              <w:outlineLvl w:val="0"/>
              <w:rPr>
                <w:rFonts w:ascii="GE Inspira Serif" w:hAnsi="GE Inspira Serif"/>
                <w:sz w:val="18"/>
                <w:szCs w:val="18"/>
              </w:rPr>
            </w:pPr>
            <w:r>
              <w:rPr>
                <w:rFonts w:ascii="GE Inspira Serif" w:hAnsi="GE Inspira Serif"/>
                <w:sz w:val="18"/>
                <w:szCs w:val="18"/>
              </w:rPr>
              <w:t>Privacy by Design</w:t>
            </w:r>
          </w:p>
        </w:tc>
        <w:tc>
          <w:tcPr>
            <w:tcW w:w="6990" w:type="dxa"/>
          </w:tcPr>
          <w:p w14:paraId="0DD6993B" w14:textId="77777777" w:rsidR="005D7205" w:rsidRDefault="005D7205" w:rsidP="005D7205">
            <w:pPr>
              <w:spacing w:line="240" w:lineRule="exact"/>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 xml:space="preserve">The consideration of </w:t>
            </w:r>
          </w:p>
          <w:p w14:paraId="7CC11D5C" w14:textId="77777777" w:rsidR="005D7205" w:rsidRDefault="005D7205"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w:t>
            </w:r>
            <w:r w:rsidRPr="00210B2D">
              <w:rPr>
                <w:rFonts w:ascii="GE Inspira Serif" w:hAnsi="GE Inspira Serif"/>
                <w:color w:val="333333"/>
                <w:sz w:val="18"/>
                <w:szCs w:val="18"/>
                <w:shd w:val="clear" w:color="auto" w:fill="FFFFFF"/>
              </w:rPr>
              <w:t xml:space="preserve">appropriate technical and </w:t>
            </w:r>
            <w:proofErr w:type="spellStart"/>
            <w:r w:rsidRPr="00210B2D">
              <w:rPr>
                <w:rFonts w:ascii="GE Inspira Serif" w:hAnsi="GE Inspira Serif"/>
                <w:color w:val="333333"/>
                <w:sz w:val="18"/>
                <w:szCs w:val="18"/>
                <w:shd w:val="clear" w:color="auto" w:fill="FFFFFF"/>
              </w:rPr>
              <w:t>organisational</w:t>
            </w:r>
            <w:proofErr w:type="spellEnd"/>
            <w:r w:rsidRPr="00210B2D">
              <w:rPr>
                <w:rFonts w:ascii="GE Inspira Serif" w:hAnsi="GE Inspira Serif"/>
                <w:color w:val="333333"/>
                <w:sz w:val="18"/>
                <w:szCs w:val="18"/>
                <w:shd w:val="clear" w:color="auto" w:fill="FFFFFF"/>
              </w:rPr>
              <w:t xml:space="preserve"> measures for ensuring that, by default, only personal data which are necessary for each specific purpose </w:t>
            </w:r>
            <w:r>
              <w:rPr>
                <w:rFonts w:ascii="GE Inspira Serif" w:hAnsi="GE Inspira Serif"/>
                <w:color w:val="333333"/>
                <w:sz w:val="18"/>
                <w:szCs w:val="18"/>
                <w:shd w:val="clear" w:color="auto" w:fill="FFFFFF"/>
              </w:rPr>
              <w:t>of the processing are processed”</w:t>
            </w:r>
          </w:p>
          <w:p w14:paraId="179043B7" w14:textId="77777777" w:rsidR="005D7205" w:rsidRDefault="005D7205"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AND</w:t>
            </w:r>
          </w:p>
          <w:p w14:paraId="14828F89" w14:textId="77777777" w:rsidR="005D7205" w:rsidRDefault="005D7205"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w:t>
            </w:r>
            <w:r w:rsidRPr="00210B2D">
              <w:rPr>
                <w:rFonts w:ascii="GE Inspira Serif" w:hAnsi="GE Inspira Serif"/>
                <w:color w:val="333333"/>
                <w:sz w:val="18"/>
                <w:szCs w:val="18"/>
                <w:shd w:val="clear" w:color="auto" w:fill="FFFFFF"/>
              </w:rPr>
              <w:t xml:space="preserve">appropriate technical and </w:t>
            </w:r>
            <w:proofErr w:type="spellStart"/>
            <w:r w:rsidRPr="00210B2D">
              <w:rPr>
                <w:rFonts w:ascii="GE Inspira Serif" w:hAnsi="GE Inspira Serif"/>
                <w:color w:val="333333"/>
                <w:sz w:val="18"/>
                <w:szCs w:val="18"/>
                <w:shd w:val="clear" w:color="auto" w:fill="FFFFFF"/>
              </w:rPr>
              <w:t>organisational</w:t>
            </w:r>
            <w:proofErr w:type="spellEnd"/>
            <w:r w:rsidRPr="00210B2D">
              <w:rPr>
                <w:rFonts w:ascii="GE Inspira Serif" w:hAnsi="GE Inspira Serif"/>
                <w:color w:val="333333"/>
                <w:sz w:val="18"/>
                <w:szCs w:val="18"/>
                <w:shd w:val="clear" w:color="auto" w:fill="FFFFFF"/>
              </w:rPr>
              <w:t xml:space="preserve"> measures, such as </w:t>
            </w:r>
            <w:proofErr w:type="spellStart"/>
            <w:r w:rsidRPr="00210B2D">
              <w:rPr>
                <w:rFonts w:ascii="GE Inspira Serif" w:hAnsi="GE Inspira Serif"/>
                <w:color w:val="333333"/>
                <w:sz w:val="18"/>
                <w:szCs w:val="18"/>
                <w:shd w:val="clear" w:color="auto" w:fill="FFFFFF"/>
              </w:rPr>
              <w:t>pseudonymisation</w:t>
            </w:r>
            <w:proofErr w:type="spellEnd"/>
            <w:r w:rsidRPr="00210B2D">
              <w:rPr>
                <w:rFonts w:ascii="GE Inspira Serif" w:hAnsi="GE Inspira Serif"/>
                <w:color w:val="333333"/>
                <w:sz w:val="18"/>
                <w:szCs w:val="18"/>
                <w:shd w:val="clear" w:color="auto" w:fill="FFFFFF"/>
              </w:rPr>
              <w:t xml:space="preserve">, which are designed to implement data-protection principles, such as data </w:t>
            </w:r>
            <w:proofErr w:type="spellStart"/>
            <w:r w:rsidRPr="00210B2D">
              <w:rPr>
                <w:rFonts w:ascii="GE Inspira Serif" w:hAnsi="GE Inspira Serif"/>
                <w:color w:val="333333"/>
                <w:sz w:val="18"/>
                <w:szCs w:val="18"/>
                <w:shd w:val="clear" w:color="auto" w:fill="FFFFFF"/>
              </w:rPr>
              <w:t>minimisation</w:t>
            </w:r>
            <w:proofErr w:type="spellEnd"/>
            <w:r w:rsidRPr="00210B2D">
              <w:rPr>
                <w:rFonts w:ascii="GE Inspira Serif" w:hAnsi="GE Inspira Serif"/>
                <w:color w:val="333333"/>
                <w:sz w:val="18"/>
                <w:szCs w:val="18"/>
                <w:shd w:val="clear" w:color="auto" w:fill="FFFFFF"/>
              </w:rPr>
              <w:t>, in an effective manner and to integrate the necessary safeguards into the processing</w:t>
            </w:r>
            <w:r>
              <w:rPr>
                <w:rFonts w:ascii="GE Inspira Serif" w:hAnsi="GE Inspira Serif"/>
                <w:color w:val="333333"/>
                <w:sz w:val="18"/>
                <w:szCs w:val="18"/>
                <w:shd w:val="clear" w:color="auto" w:fill="FFFFFF"/>
              </w:rPr>
              <w:t>”</w:t>
            </w:r>
          </w:p>
          <w:p w14:paraId="6FC93C41" w14:textId="77777777" w:rsidR="00F90639" w:rsidRDefault="00F90639"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AND</w:t>
            </w:r>
          </w:p>
          <w:p w14:paraId="16198061" w14:textId="77777777" w:rsidR="00F90639" w:rsidRDefault="00F90639"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“the right to be forgotten”</w:t>
            </w:r>
          </w:p>
          <w:p w14:paraId="6B5EB8F7" w14:textId="77777777" w:rsidR="005D7205" w:rsidRPr="00210B2D" w:rsidRDefault="005D7205" w:rsidP="005D7205">
            <w:pPr>
              <w:spacing w:line="240" w:lineRule="exact"/>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during product design and development</w:t>
            </w:r>
            <w:r w:rsidR="006A2AF2">
              <w:rPr>
                <w:rFonts w:ascii="GE Inspira Serif" w:hAnsi="GE Inspira Serif"/>
                <w:color w:val="333333"/>
                <w:sz w:val="18"/>
                <w:szCs w:val="18"/>
                <w:shd w:val="clear" w:color="auto" w:fill="FFFFFF"/>
              </w:rPr>
              <w:t>, specifically in consideration of GDPR and its requirements.</w:t>
            </w:r>
          </w:p>
        </w:tc>
      </w:tr>
      <w:tr w:rsidR="005D7205" w:rsidRPr="00210B2D" w14:paraId="358FF0A7" w14:textId="77777777" w:rsidTr="006A2AF2">
        <w:tc>
          <w:tcPr>
            <w:tcW w:w="2605" w:type="dxa"/>
          </w:tcPr>
          <w:p w14:paraId="6A522506"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Process (Processes, Processing)</w:t>
            </w:r>
          </w:p>
        </w:tc>
        <w:tc>
          <w:tcPr>
            <w:tcW w:w="6990" w:type="dxa"/>
          </w:tcPr>
          <w:p w14:paraId="6C633909"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color w:val="333333"/>
                <w:sz w:val="18"/>
                <w:szCs w:val="18"/>
                <w:shd w:val="clear" w:color="auto" w:fill="FFFFFF"/>
              </w:rPr>
              <w:t xml:space="preserve">any operation or set of operations which is performed on personal data or on sets of personal data, whether or not by automated means, such as collection, recording, </w:t>
            </w:r>
            <w:proofErr w:type="spellStart"/>
            <w:r w:rsidRPr="00210B2D">
              <w:rPr>
                <w:rFonts w:ascii="GE Inspira Serif" w:hAnsi="GE Inspira Serif"/>
                <w:color w:val="333333"/>
                <w:sz w:val="18"/>
                <w:szCs w:val="18"/>
                <w:shd w:val="clear" w:color="auto" w:fill="FFFFFF"/>
              </w:rPr>
              <w:t>organisation</w:t>
            </w:r>
            <w:proofErr w:type="spellEnd"/>
            <w:r w:rsidRPr="00210B2D">
              <w:rPr>
                <w:rFonts w:ascii="GE Inspira Serif" w:hAnsi="GE Inspira Serif"/>
                <w:color w:val="333333"/>
                <w:sz w:val="18"/>
                <w:szCs w:val="18"/>
                <w:shd w:val="clear" w:color="auto" w:fill="FFFFFF"/>
              </w:rPr>
              <w:t>, structuring, storage, adaptation or alteration, retrieval, consultation, use, disclosure by transmission, dissemination or otherwise making available, alignment or combination, restriction, erasure or destruction;</w:t>
            </w:r>
          </w:p>
        </w:tc>
      </w:tr>
      <w:tr w:rsidR="005D7205" w:rsidRPr="00210B2D" w14:paraId="54A8C527" w14:textId="77777777" w:rsidTr="006A2AF2">
        <w:tc>
          <w:tcPr>
            <w:tcW w:w="2605" w:type="dxa"/>
          </w:tcPr>
          <w:p w14:paraId="6E0FFD2C"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Product Owner/Operator</w:t>
            </w:r>
          </w:p>
        </w:tc>
        <w:tc>
          <w:tcPr>
            <w:tcW w:w="6990" w:type="dxa"/>
          </w:tcPr>
          <w:p w14:paraId="76707E43" w14:textId="26BD10C5"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 xml:space="preserve">a GE </w:t>
            </w:r>
            <w:r w:rsidR="00040773">
              <w:rPr>
                <w:rFonts w:ascii="GE Inspira Serif" w:hAnsi="GE Inspira Serif"/>
                <w:sz w:val="18"/>
                <w:szCs w:val="18"/>
              </w:rPr>
              <w:t>Digital</w:t>
            </w:r>
            <w:r w:rsidRPr="00210B2D">
              <w:rPr>
                <w:rFonts w:ascii="GE Inspira Serif" w:hAnsi="GE Inspira Serif"/>
                <w:sz w:val="18"/>
                <w:szCs w:val="18"/>
              </w:rPr>
              <w:t xml:space="preserve"> customer using a GE product, typically a power utility, telco, market operator, etc.</w:t>
            </w:r>
          </w:p>
        </w:tc>
      </w:tr>
      <w:tr w:rsidR="005D7205" w:rsidRPr="00210B2D" w14:paraId="1CBAED4C" w14:textId="77777777" w:rsidTr="006A2AF2">
        <w:tc>
          <w:tcPr>
            <w:tcW w:w="2605" w:type="dxa"/>
          </w:tcPr>
          <w:p w14:paraId="69A049E6"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Product Owner/Operator’s Employees and/or Contractors</w:t>
            </w:r>
          </w:p>
        </w:tc>
        <w:tc>
          <w:tcPr>
            <w:tcW w:w="6990" w:type="dxa"/>
          </w:tcPr>
          <w:p w14:paraId="453FE980" w14:textId="6E30B2C1" w:rsidR="005D7205" w:rsidRPr="00210B2D" w:rsidRDefault="005D7205" w:rsidP="005D7205">
            <w:pPr>
              <w:pStyle w:val="FootnoteText"/>
              <w:rPr>
                <w:rFonts w:ascii="GE Inspira Serif" w:hAnsi="GE Inspira Serif"/>
                <w:sz w:val="18"/>
                <w:szCs w:val="18"/>
              </w:rPr>
            </w:pPr>
            <w:r w:rsidRPr="00210B2D">
              <w:rPr>
                <w:rFonts w:ascii="GE Inspira Serif" w:hAnsi="GE Inspira Serif"/>
                <w:sz w:val="18"/>
                <w:szCs w:val="18"/>
              </w:rPr>
              <w:t xml:space="preserve">those people performing work directly for, or on behalf of, GE </w:t>
            </w:r>
            <w:r w:rsidR="00040773">
              <w:rPr>
                <w:rFonts w:ascii="GE Inspira Serif" w:hAnsi="GE Inspira Serif"/>
                <w:sz w:val="18"/>
                <w:szCs w:val="18"/>
              </w:rPr>
              <w:t>Digital</w:t>
            </w:r>
            <w:r w:rsidRPr="00210B2D">
              <w:rPr>
                <w:rFonts w:ascii="GE Inspira Serif" w:hAnsi="GE Inspira Serif"/>
                <w:sz w:val="18"/>
                <w:szCs w:val="18"/>
              </w:rPr>
              <w:t>’s customer using the GE product</w:t>
            </w:r>
          </w:p>
          <w:p w14:paraId="3FEDB163" w14:textId="77777777" w:rsidR="005D7205" w:rsidRPr="00210B2D" w:rsidRDefault="005D7205" w:rsidP="005D7205">
            <w:pPr>
              <w:spacing w:line="240" w:lineRule="exact"/>
              <w:outlineLvl w:val="0"/>
              <w:rPr>
                <w:rFonts w:ascii="GE Inspira Serif" w:hAnsi="GE Inspira Serif"/>
                <w:sz w:val="18"/>
                <w:szCs w:val="18"/>
              </w:rPr>
            </w:pPr>
          </w:p>
        </w:tc>
      </w:tr>
      <w:tr w:rsidR="005D7205" w:rsidRPr="00210B2D" w14:paraId="566A41A6" w14:textId="77777777" w:rsidTr="006A2AF2">
        <w:tc>
          <w:tcPr>
            <w:tcW w:w="2605" w:type="dxa"/>
          </w:tcPr>
          <w:p w14:paraId="4A2E3747"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Standard Product Version</w:t>
            </w:r>
          </w:p>
        </w:tc>
        <w:tc>
          <w:tcPr>
            <w:tcW w:w="6990" w:type="dxa"/>
          </w:tcPr>
          <w:p w14:paraId="6A0B813F"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The GE product without any specific customizations or modifications</w:t>
            </w:r>
            <w:r>
              <w:rPr>
                <w:rFonts w:ascii="GE Inspira Serif" w:hAnsi="GE Inspira Serif"/>
                <w:sz w:val="18"/>
                <w:szCs w:val="18"/>
              </w:rPr>
              <w:t xml:space="preserve"> made for a given customer</w:t>
            </w:r>
            <w:r>
              <w:rPr>
                <w:rFonts w:ascii="GE Inspira Serif" w:hAnsi="GE Inspira Serif"/>
                <w:sz w:val="18"/>
                <w:szCs w:val="18"/>
              </w:rPr>
              <w:br/>
              <w:t xml:space="preserve">(The practice of customizing or modifying the standard product is </w:t>
            </w:r>
            <w:r w:rsidRPr="00210B2D">
              <w:rPr>
                <w:rFonts w:ascii="GE Inspira Serif" w:hAnsi="GE Inspira Serif"/>
                <w:sz w:val="18"/>
                <w:szCs w:val="18"/>
              </w:rPr>
              <w:t>common in certain markets, such as the electric grid Transmission segment)</w:t>
            </w:r>
          </w:p>
        </w:tc>
      </w:tr>
    </w:tbl>
    <w:p w14:paraId="45656F7F" w14:textId="77777777" w:rsidR="0050140B" w:rsidRPr="00210B2D" w:rsidRDefault="0050140B" w:rsidP="001100A3">
      <w:pPr>
        <w:spacing w:line="240" w:lineRule="exact"/>
        <w:outlineLvl w:val="0"/>
        <w:rPr>
          <w:rFonts w:ascii="GE Inspira Serif" w:hAnsi="GE Inspira Serif"/>
          <w:b/>
          <w:sz w:val="18"/>
          <w:szCs w:val="18"/>
        </w:rPr>
        <w:sectPr w:rsidR="0050140B" w:rsidRPr="00210B2D" w:rsidSect="0050140B">
          <w:pgSz w:w="12240" w:h="15840" w:code="1"/>
          <w:pgMar w:top="1123" w:right="936" w:bottom="936" w:left="1699" w:header="0" w:footer="0" w:gutter="0"/>
          <w:cols w:space="720"/>
          <w:docGrid w:linePitch="299"/>
        </w:sectPr>
      </w:pPr>
    </w:p>
    <w:p w14:paraId="5F732E15" w14:textId="77777777" w:rsidR="00556D30" w:rsidRPr="00210B2D" w:rsidRDefault="00556D30"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lastRenderedPageBreak/>
        <w:t xml:space="preserve">Annex </w:t>
      </w:r>
      <w:r w:rsidR="0050140B" w:rsidRPr="00210B2D">
        <w:rPr>
          <w:rFonts w:ascii="GE Inspira Serif" w:hAnsi="GE Inspira Serif"/>
          <w:b/>
          <w:sz w:val="18"/>
          <w:szCs w:val="18"/>
        </w:rPr>
        <w:t>B</w:t>
      </w:r>
      <w:r w:rsidRPr="00210B2D">
        <w:rPr>
          <w:rFonts w:ascii="GE Inspira Serif" w:hAnsi="GE Inspira Serif"/>
          <w:b/>
          <w:sz w:val="18"/>
          <w:szCs w:val="18"/>
        </w:rPr>
        <w:t>: Product Owner/Operator</w:t>
      </w:r>
      <w:r w:rsidR="006E4A40" w:rsidRPr="00210B2D">
        <w:rPr>
          <w:rFonts w:ascii="GE Inspira Serif" w:hAnsi="GE Inspira Serif"/>
          <w:b/>
          <w:sz w:val="18"/>
          <w:szCs w:val="18"/>
        </w:rPr>
        <w:t>’s Employee and/or Contractor</w:t>
      </w:r>
      <w:r w:rsidRPr="00210B2D">
        <w:rPr>
          <w:rFonts w:ascii="GE Inspira Serif" w:hAnsi="GE Inspira Serif"/>
          <w:b/>
          <w:sz w:val="18"/>
          <w:szCs w:val="18"/>
        </w:rPr>
        <w:t xml:space="preserve"> Personal Data</w:t>
      </w:r>
    </w:p>
    <w:p w14:paraId="60BBB863" w14:textId="77777777" w:rsidR="00556D30" w:rsidRPr="00210B2D" w:rsidRDefault="00556D30" w:rsidP="00556D30">
      <w:pPr>
        <w:rPr>
          <w:rFonts w:ascii="GE Inspira Serif" w:hAnsi="GE Inspira Serif"/>
          <w:sz w:val="18"/>
          <w:szCs w:val="18"/>
        </w:rPr>
      </w:pPr>
    </w:p>
    <w:p w14:paraId="1C9DA939" w14:textId="77777777" w:rsidR="00556D30" w:rsidRPr="00210B2D" w:rsidRDefault="00556D30" w:rsidP="00556D30">
      <w:pPr>
        <w:rPr>
          <w:rFonts w:ascii="GE Inspira Serif" w:hAnsi="GE Inspira Serif"/>
          <w:sz w:val="18"/>
          <w:szCs w:val="18"/>
        </w:rPr>
      </w:pPr>
    </w:p>
    <w:p w14:paraId="6771C1D4" w14:textId="77777777" w:rsidR="00556D30" w:rsidRPr="00210B2D" w:rsidRDefault="00556D30" w:rsidP="00556D30">
      <w:pPr>
        <w:rPr>
          <w:rFonts w:ascii="GE Inspira Serif" w:hAnsi="GE Inspira Serif"/>
          <w:sz w:val="18"/>
          <w:szCs w:val="18"/>
        </w:rPr>
      </w:pPr>
    </w:p>
    <w:tbl>
      <w:tblPr>
        <w:tblStyle w:val="GridTable2"/>
        <w:tblW w:w="14096" w:type="dxa"/>
        <w:tblLook w:val="04A0" w:firstRow="1" w:lastRow="0" w:firstColumn="1" w:lastColumn="0" w:noHBand="0" w:noVBand="1"/>
      </w:tblPr>
      <w:tblGrid>
        <w:gridCol w:w="4417"/>
        <w:gridCol w:w="1703"/>
        <w:gridCol w:w="2438"/>
        <w:gridCol w:w="1336"/>
        <w:gridCol w:w="4202"/>
      </w:tblGrid>
      <w:tr w:rsidR="001100A3" w:rsidRPr="00210B2D" w14:paraId="7A142701" w14:textId="77777777" w:rsidTr="001100A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417" w:type="dxa"/>
            <w:vAlign w:val="bottom"/>
            <w:hideMark/>
          </w:tcPr>
          <w:p w14:paraId="1225BEDB"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Personal Data</w:t>
            </w:r>
          </w:p>
        </w:tc>
        <w:tc>
          <w:tcPr>
            <w:tcW w:w="1703" w:type="dxa"/>
            <w:vAlign w:val="bottom"/>
            <w:hideMark/>
          </w:tcPr>
          <w:p w14:paraId="4D178D0F"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Required /</w:t>
            </w:r>
            <w:r w:rsidRPr="00210B2D">
              <w:rPr>
                <w:rFonts w:ascii="GE Inspira Serif" w:eastAsia="Times New Roman" w:hAnsi="GE Inspira Serif" w:cs="Calibri"/>
                <w:color w:val="000000"/>
                <w:kern w:val="0"/>
                <w:sz w:val="18"/>
                <w:szCs w:val="18"/>
              </w:rPr>
              <w:br/>
              <w:t>Optional /</w:t>
            </w:r>
            <w:r w:rsidRPr="00210B2D">
              <w:rPr>
                <w:rFonts w:ascii="GE Inspira Serif" w:eastAsia="Times New Roman" w:hAnsi="GE Inspira Serif" w:cs="Calibri"/>
                <w:color w:val="000000"/>
                <w:kern w:val="0"/>
                <w:sz w:val="18"/>
                <w:szCs w:val="18"/>
              </w:rPr>
              <w:br/>
              <w:t>Not Processed</w:t>
            </w:r>
          </w:p>
        </w:tc>
        <w:tc>
          <w:tcPr>
            <w:tcW w:w="2438" w:type="dxa"/>
            <w:vAlign w:val="bottom"/>
            <w:hideMark/>
          </w:tcPr>
          <w:p w14:paraId="1B8B4674"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Why is it Processed?</w:t>
            </w:r>
          </w:p>
        </w:tc>
        <w:tc>
          <w:tcPr>
            <w:tcW w:w="1336" w:type="dxa"/>
            <w:vAlign w:val="bottom"/>
            <w:hideMark/>
          </w:tcPr>
          <w:p w14:paraId="491A86FD"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Where is it Stored?</w:t>
            </w:r>
          </w:p>
        </w:tc>
        <w:tc>
          <w:tcPr>
            <w:tcW w:w="4202" w:type="dxa"/>
            <w:vAlign w:val="bottom"/>
            <w:hideMark/>
          </w:tcPr>
          <w:p w14:paraId="19B97041"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How is it Protected?</w:t>
            </w:r>
          </w:p>
        </w:tc>
      </w:tr>
      <w:tr w:rsidR="001100A3" w:rsidRPr="00210B2D" w14:paraId="7CF46743"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22956C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Birthdate</w:t>
            </w:r>
          </w:p>
        </w:tc>
        <w:tc>
          <w:tcPr>
            <w:tcW w:w="1703" w:type="dxa"/>
            <w:noWrap/>
            <w:hideMark/>
          </w:tcPr>
          <w:p w14:paraId="36F4305F"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0F0790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45F536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80EDB0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2E82E93D"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72A747E"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Demographic Information</w:t>
            </w:r>
          </w:p>
        </w:tc>
        <w:tc>
          <w:tcPr>
            <w:tcW w:w="1703" w:type="dxa"/>
            <w:noWrap/>
            <w:hideMark/>
          </w:tcPr>
          <w:p w14:paraId="42C3E90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70D08B69"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B81265F"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4A9BB4A"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5A2EAB25"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F3A9D9A"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(Business)</w:t>
            </w:r>
          </w:p>
        </w:tc>
        <w:tc>
          <w:tcPr>
            <w:tcW w:w="1703" w:type="dxa"/>
            <w:noWrap/>
            <w:hideMark/>
          </w:tcPr>
          <w:p w14:paraId="36BD11FC"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E67BFE6"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D399BB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618A2E9"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2441C75"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B6896DD"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(Personal)</w:t>
            </w:r>
          </w:p>
        </w:tc>
        <w:tc>
          <w:tcPr>
            <w:tcW w:w="1703" w:type="dxa"/>
            <w:noWrap/>
            <w:hideMark/>
          </w:tcPr>
          <w:p w14:paraId="06706FC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227C264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FD5C34C"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6B1E8F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3FD79071"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A049995"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Emails</w:t>
            </w:r>
          </w:p>
        </w:tc>
        <w:tc>
          <w:tcPr>
            <w:tcW w:w="1703" w:type="dxa"/>
            <w:noWrap/>
            <w:hideMark/>
          </w:tcPr>
          <w:p w14:paraId="2D84C43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969539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8B7C1BC"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C901DE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32D193A9"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BCD0602"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Employer</w:t>
            </w:r>
          </w:p>
        </w:tc>
        <w:tc>
          <w:tcPr>
            <w:tcW w:w="1703" w:type="dxa"/>
            <w:noWrap/>
            <w:hideMark/>
          </w:tcPr>
          <w:p w14:paraId="136C5518"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E092F7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16DE4F6"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FF55BD9"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3A1B5D6"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D1A9B21"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Gender</w:t>
            </w:r>
          </w:p>
        </w:tc>
        <w:tc>
          <w:tcPr>
            <w:tcW w:w="1703" w:type="dxa"/>
            <w:noWrap/>
            <w:hideMark/>
          </w:tcPr>
          <w:p w14:paraId="70BE079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53549ED"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861D38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BFBBD8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5C41302"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DC9A085"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(Business, as issued by Employer)</w:t>
            </w:r>
          </w:p>
        </w:tc>
        <w:tc>
          <w:tcPr>
            <w:tcW w:w="1703" w:type="dxa"/>
            <w:noWrap/>
            <w:hideMark/>
          </w:tcPr>
          <w:p w14:paraId="7B1FD69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F797678"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1C291DD"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062B4EF"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0E81FCE"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0E1A19E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(Personal)</w:t>
            </w:r>
          </w:p>
        </w:tc>
        <w:tc>
          <w:tcPr>
            <w:tcW w:w="1703" w:type="dxa"/>
            <w:noWrap/>
            <w:hideMark/>
          </w:tcPr>
          <w:p w14:paraId="1A61900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2BDE80AF"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1FB78E4"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75988F5"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DB4D275"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41904F8"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 xml:space="preserve">IP address </w:t>
            </w:r>
            <w:r w:rsidR="008120B9" w:rsidRPr="00210B2D">
              <w:rPr>
                <w:rFonts w:ascii="GE Inspira Serif" w:eastAsia="Times New Roman" w:hAnsi="GE Inspira Serif" w:cs="Calibri"/>
                <w:color w:val="000000"/>
                <w:kern w:val="0"/>
                <w:sz w:val="18"/>
                <w:szCs w:val="18"/>
              </w:rPr>
              <w:t>associated with a person/user, as opposed to a server</w:t>
            </w:r>
          </w:p>
        </w:tc>
        <w:tc>
          <w:tcPr>
            <w:tcW w:w="1703" w:type="dxa"/>
            <w:noWrap/>
            <w:hideMark/>
          </w:tcPr>
          <w:p w14:paraId="6EE05D7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06F2B26"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3D72733"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0079390"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0203837F"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CFA8F7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Job Title</w:t>
            </w:r>
          </w:p>
        </w:tc>
        <w:tc>
          <w:tcPr>
            <w:tcW w:w="1703" w:type="dxa"/>
            <w:noWrap/>
            <w:hideMark/>
          </w:tcPr>
          <w:p w14:paraId="735FCF6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DA5961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47ABB42"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36E857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7037672B" w14:textId="77777777" w:rsidTr="003656FA">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BD8615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(First)</w:t>
            </w:r>
          </w:p>
        </w:tc>
        <w:tc>
          <w:tcPr>
            <w:tcW w:w="1703" w:type="dxa"/>
            <w:noWrap/>
          </w:tcPr>
          <w:p w14:paraId="171C693C"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tcPr>
          <w:p w14:paraId="37FDE69C"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tcPr>
          <w:p w14:paraId="2284B0E9"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783A400"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B987C03"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187DCE4A"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(Last)</w:t>
            </w:r>
          </w:p>
        </w:tc>
        <w:tc>
          <w:tcPr>
            <w:tcW w:w="1703" w:type="dxa"/>
            <w:noWrap/>
            <w:hideMark/>
          </w:tcPr>
          <w:p w14:paraId="2D5FB57D"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BC256A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79820646"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C379695"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5D6CF0C3"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3DA6D89"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Password</w:t>
            </w:r>
          </w:p>
        </w:tc>
        <w:tc>
          <w:tcPr>
            <w:tcW w:w="1703" w:type="dxa"/>
            <w:noWrap/>
            <w:hideMark/>
          </w:tcPr>
          <w:p w14:paraId="5DA8F09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521D5AD"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E0F100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2E6057A"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6EBD124E"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75D41B5"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(Current)</w:t>
            </w:r>
          </w:p>
        </w:tc>
        <w:tc>
          <w:tcPr>
            <w:tcW w:w="1703" w:type="dxa"/>
            <w:noWrap/>
            <w:hideMark/>
          </w:tcPr>
          <w:p w14:paraId="0FAE809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486FCE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9A1665D"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FE0D0F4"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608039A6"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674294D"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(History)</w:t>
            </w:r>
          </w:p>
        </w:tc>
        <w:tc>
          <w:tcPr>
            <w:tcW w:w="1703" w:type="dxa"/>
            <w:noWrap/>
            <w:hideMark/>
          </w:tcPr>
          <w:p w14:paraId="11616FA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204223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53A28B8D"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DD070B3"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30DB155"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2307F1B"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security credentials</w:t>
            </w:r>
          </w:p>
        </w:tc>
        <w:tc>
          <w:tcPr>
            <w:tcW w:w="1703" w:type="dxa"/>
            <w:noWrap/>
            <w:hideMark/>
          </w:tcPr>
          <w:p w14:paraId="0988F492"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61B3CA2"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DF20A8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98A208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BDC3B47"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0F58D3C3"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Spoken Languages</w:t>
            </w:r>
          </w:p>
        </w:tc>
        <w:tc>
          <w:tcPr>
            <w:tcW w:w="1703" w:type="dxa"/>
            <w:noWrap/>
            <w:hideMark/>
          </w:tcPr>
          <w:p w14:paraId="5DC0970F"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07015A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6FAB30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AB20E5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6BFB3F45"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ADAE463"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(Business)</w:t>
            </w:r>
          </w:p>
        </w:tc>
        <w:tc>
          <w:tcPr>
            <w:tcW w:w="1703" w:type="dxa"/>
            <w:noWrap/>
            <w:hideMark/>
          </w:tcPr>
          <w:p w14:paraId="6A78A2BF"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1087219"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C0DF476"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2E68225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35F5533C"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0B73314"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(Personal)</w:t>
            </w:r>
          </w:p>
        </w:tc>
        <w:tc>
          <w:tcPr>
            <w:tcW w:w="1703" w:type="dxa"/>
            <w:noWrap/>
            <w:hideMark/>
          </w:tcPr>
          <w:p w14:paraId="2F2F473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3CC686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3CE9D60"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87830C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7E222BC6"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1F86FD24"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Username</w:t>
            </w:r>
          </w:p>
        </w:tc>
        <w:tc>
          <w:tcPr>
            <w:tcW w:w="1703" w:type="dxa"/>
            <w:noWrap/>
            <w:hideMark/>
          </w:tcPr>
          <w:p w14:paraId="18AA077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DED8C0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D2248BB"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74CF365"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bl>
    <w:p w14:paraId="7FF65312" w14:textId="77777777" w:rsidR="006E4A40" w:rsidRPr="00210B2D" w:rsidRDefault="006E4A40" w:rsidP="00556D30">
      <w:pPr>
        <w:rPr>
          <w:rFonts w:ascii="GE Inspira Serif" w:hAnsi="GE Inspira Serif"/>
          <w:sz w:val="18"/>
          <w:szCs w:val="18"/>
        </w:rPr>
        <w:sectPr w:rsidR="006E4A40" w:rsidRPr="00210B2D" w:rsidSect="00BF3E8F">
          <w:pgSz w:w="15840" w:h="12240" w:orient="landscape" w:code="1"/>
          <w:pgMar w:top="1699" w:right="1123" w:bottom="936" w:left="936" w:header="0" w:footer="0" w:gutter="0"/>
          <w:cols w:space="720"/>
          <w:docGrid w:linePitch="299"/>
        </w:sectPr>
      </w:pPr>
    </w:p>
    <w:p w14:paraId="27DDDB64" w14:textId="77777777" w:rsidR="006E4A40" w:rsidRPr="00210B2D" w:rsidRDefault="006E4A40" w:rsidP="006E4A40">
      <w:pPr>
        <w:spacing w:line="240" w:lineRule="exact"/>
        <w:outlineLvl w:val="0"/>
        <w:rPr>
          <w:rFonts w:ascii="GE Inspira Serif" w:hAnsi="GE Inspira Serif"/>
          <w:b/>
          <w:sz w:val="18"/>
          <w:szCs w:val="18"/>
        </w:rPr>
      </w:pPr>
      <w:r w:rsidRPr="00210B2D">
        <w:rPr>
          <w:rFonts w:ascii="GE Inspira Serif" w:hAnsi="GE Inspira Serif"/>
          <w:b/>
          <w:sz w:val="18"/>
          <w:szCs w:val="18"/>
        </w:rPr>
        <w:lastRenderedPageBreak/>
        <w:t xml:space="preserve">Annex </w:t>
      </w:r>
      <w:r w:rsidR="0050140B" w:rsidRPr="00210B2D">
        <w:rPr>
          <w:rFonts w:ascii="GE Inspira Serif" w:hAnsi="GE Inspira Serif"/>
          <w:b/>
          <w:sz w:val="18"/>
          <w:szCs w:val="18"/>
        </w:rPr>
        <w:t>C</w:t>
      </w:r>
      <w:r w:rsidRPr="00210B2D">
        <w:rPr>
          <w:rFonts w:ascii="GE Inspira Serif" w:hAnsi="GE Inspira Serif"/>
          <w:b/>
          <w:sz w:val="18"/>
          <w:szCs w:val="18"/>
        </w:rPr>
        <w:t>: Populace Personal Data</w:t>
      </w:r>
    </w:p>
    <w:p w14:paraId="05365CEE" w14:textId="77777777" w:rsidR="006E4A40" w:rsidRPr="00210B2D" w:rsidRDefault="006E4A40" w:rsidP="006E4A40">
      <w:pPr>
        <w:rPr>
          <w:rFonts w:ascii="GE Inspira Serif" w:hAnsi="GE Inspira Serif"/>
          <w:sz w:val="18"/>
          <w:szCs w:val="18"/>
        </w:rPr>
      </w:pPr>
    </w:p>
    <w:p w14:paraId="1197C286" w14:textId="77777777" w:rsidR="006E4A40" w:rsidRPr="00210B2D" w:rsidRDefault="006E4A40" w:rsidP="006E4A40">
      <w:pPr>
        <w:rPr>
          <w:rFonts w:ascii="GE Inspira Serif" w:hAnsi="GE Inspira Serif"/>
          <w:sz w:val="18"/>
          <w:szCs w:val="18"/>
        </w:rPr>
      </w:pPr>
    </w:p>
    <w:p w14:paraId="060E3AAB" w14:textId="77777777" w:rsidR="006E4A40" w:rsidRPr="00210B2D" w:rsidRDefault="006E4A40" w:rsidP="006E4A40">
      <w:pPr>
        <w:rPr>
          <w:rFonts w:ascii="GE Inspira Serif" w:hAnsi="GE Inspira Serif"/>
          <w:sz w:val="18"/>
          <w:szCs w:val="18"/>
        </w:rPr>
      </w:pPr>
    </w:p>
    <w:tbl>
      <w:tblPr>
        <w:tblStyle w:val="GridTable2"/>
        <w:tblW w:w="14096" w:type="dxa"/>
        <w:tblLook w:val="04A0" w:firstRow="1" w:lastRow="0" w:firstColumn="1" w:lastColumn="0" w:noHBand="0" w:noVBand="1"/>
      </w:tblPr>
      <w:tblGrid>
        <w:gridCol w:w="4417"/>
        <w:gridCol w:w="1703"/>
        <w:gridCol w:w="2438"/>
        <w:gridCol w:w="1336"/>
        <w:gridCol w:w="4202"/>
      </w:tblGrid>
      <w:tr w:rsidR="006E4A40" w:rsidRPr="00210B2D" w14:paraId="06F13EEA" w14:textId="77777777" w:rsidTr="00F64206">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417" w:type="dxa"/>
            <w:vAlign w:val="bottom"/>
            <w:hideMark/>
          </w:tcPr>
          <w:p w14:paraId="6AED5722"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Personal Data</w:t>
            </w:r>
          </w:p>
        </w:tc>
        <w:tc>
          <w:tcPr>
            <w:tcW w:w="1703" w:type="dxa"/>
            <w:vAlign w:val="bottom"/>
            <w:hideMark/>
          </w:tcPr>
          <w:p w14:paraId="2E34A937"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Required /</w:t>
            </w:r>
            <w:r w:rsidRPr="00210B2D">
              <w:rPr>
                <w:rFonts w:ascii="GE Inspira Serif" w:eastAsia="Times New Roman" w:hAnsi="GE Inspira Serif" w:cs="Calibri"/>
                <w:color w:val="000000"/>
                <w:kern w:val="0"/>
                <w:sz w:val="18"/>
                <w:szCs w:val="18"/>
              </w:rPr>
              <w:br/>
              <w:t>Optional /</w:t>
            </w:r>
            <w:r w:rsidRPr="00210B2D">
              <w:rPr>
                <w:rFonts w:ascii="GE Inspira Serif" w:eastAsia="Times New Roman" w:hAnsi="GE Inspira Serif" w:cs="Calibri"/>
                <w:color w:val="000000"/>
                <w:kern w:val="0"/>
                <w:sz w:val="18"/>
                <w:szCs w:val="18"/>
              </w:rPr>
              <w:br/>
              <w:t>Not Processed</w:t>
            </w:r>
          </w:p>
        </w:tc>
        <w:tc>
          <w:tcPr>
            <w:tcW w:w="2438" w:type="dxa"/>
            <w:vAlign w:val="bottom"/>
            <w:hideMark/>
          </w:tcPr>
          <w:p w14:paraId="354C722E"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Why is it Processed?</w:t>
            </w:r>
          </w:p>
        </w:tc>
        <w:tc>
          <w:tcPr>
            <w:tcW w:w="1336" w:type="dxa"/>
            <w:vAlign w:val="bottom"/>
            <w:hideMark/>
          </w:tcPr>
          <w:p w14:paraId="50C52853"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Where is it Stored?</w:t>
            </w:r>
          </w:p>
        </w:tc>
        <w:tc>
          <w:tcPr>
            <w:tcW w:w="4202" w:type="dxa"/>
            <w:vAlign w:val="bottom"/>
            <w:hideMark/>
          </w:tcPr>
          <w:p w14:paraId="36A8DB49"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How is it Protected?</w:t>
            </w:r>
          </w:p>
        </w:tc>
      </w:tr>
      <w:tr w:rsidR="006E4A40" w:rsidRPr="00210B2D" w14:paraId="77344B72"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0073DBE"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Birthdate</w:t>
            </w:r>
          </w:p>
        </w:tc>
        <w:tc>
          <w:tcPr>
            <w:tcW w:w="1703" w:type="dxa"/>
            <w:noWrap/>
            <w:hideMark/>
          </w:tcPr>
          <w:p w14:paraId="60D89EB4"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714D42D1"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C094D8D"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BF0FD5A"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6A3DBC8D"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C3F47E1"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Demographic Information</w:t>
            </w:r>
          </w:p>
        </w:tc>
        <w:tc>
          <w:tcPr>
            <w:tcW w:w="1703" w:type="dxa"/>
            <w:noWrap/>
            <w:hideMark/>
          </w:tcPr>
          <w:p w14:paraId="12B55922"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2293163"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1587A1C"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A51412B"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688CC141"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D775453"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(Business)</w:t>
            </w:r>
          </w:p>
        </w:tc>
        <w:tc>
          <w:tcPr>
            <w:tcW w:w="1703" w:type="dxa"/>
            <w:noWrap/>
            <w:hideMark/>
          </w:tcPr>
          <w:p w14:paraId="45EACB98"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B915F15"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72F992CD"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B81AB12"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34DDA522"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ADED438"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(Personal)</w:t>
            </w:r>
          </w:p>
        </w:tc>
        <w:tc>
          <w:tcPr>
            <w:tcW w:w="1703" w:type="dxa"/>
            <w:noWrap/>
            <w:hideMark/>
          </w:tcPr>
          <w:p w14:paraId="518060FA"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51541BE"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5B87F794"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A31D5A4"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25208B97"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614D7CD"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Emails</w:t>
            </w:r>
          </w:p>
        </w:tc>
        <w:tc>
          <w:tcPr>
            <w:tcW w:w="1703" w:type="dxa"/>
            <w:noWrap/>
            <w:hideMark/>
          </w:tcPr>
          <w:p w14:paraId="58A7B421"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4B63BF7"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E2754BC"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5EAA09D"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69ACF435"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C97F08D"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Employer</w:t>
            </w:r>
          </w:p>
        </w:tc>
        <w:tc>
          <w:tcPr>
            <w:tcW w:w="1703" w:type="dxa"/>
            <w:noWrap/>
            <w:hideMark/>
          </w:tcPr>
          <w:p w14:paraId="1BF4431E"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4BF8CFA"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38FF357"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4772401"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418BBF72"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B2177C9"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Gender</w:t>
            </w:r>
          </w:p>
        </w:tc>
        <w:tc>
          <w:tcPr>
            <w:tcW w:w="1703" w:type="dxa"/>
            <w:noWrap/>
            <w:hideMark/>
          </w:tcPr>
          <w:p w14:paraId="3DFD2E64"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4E97A09"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7BFB7E96"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A344018"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462E05AF"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93C5374"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(Business, as issued by Employer)</w:t>
            </w:r>
          </w:p>
        </w:tc>
        <w:tc>
          <w:tcPr>
            <w:tcW w:w="1703" w:type="dxa"/>
            <w:noWrap/>
            <w:hideMark/>
          </w:tcPr>
          <w:p w14:paraId="0A5A5738"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6D0BD29"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50F5A21D"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A5912AA"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2699B50B"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E9CE336"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(Personal)</w:t>
            </w:r>
          </w:p>
        </w:tc>
        <w:tc>
          <w:tcPr>
            <w:tcW w:w="1703" w:type="dxa"/>
            <w:noWrap/>
            <w:hideMark/>
          </w:tcPr>
          <w:p w14:paraId="13C58A40"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C558801"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84F3E2C"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310CD1E"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1003906"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1C322DC"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IP address associated with a person/user, as opposed to a server</w:t>
            </w:r>
          </w:p>
        </w:tc>
        <w:tc>
          <w:tcPr>
            <w:tcW w:w="1703" w:type="dxa"/>
            <w:noWrap/>
            <w:hideMark/>
          </w:tcPr>
          <w:p w14:paraId="661D5724"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EA4FEC9"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ACF1E6A"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26CEA798"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3BDAFE7B"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0988DF8"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Job Title</w:t>
            </w:r>
          </w:p>
        </w:tc>
        <w:tc>
          <w:tcPr>
            <w:tcW w:w="1703" w:type="dxa"/>
            <w:noWrap/>
            <w:hideMark/>
          </w:tcPr>
          <w:p w14:paraId="578B476C"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53FDC65"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DF6C038"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E3900A9"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692D2DF"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B61792B"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(First)</w:t>
            </w:r>
          </w:p>
        </w:tc>
        <w:tc>
          <w:tcPr>
            <w:tcW w:w="1703" w:type="dxa"/>
            <w:noWrap/>
            <w:hideMark/>
          </w:tcPr>
          <w:p w14:paraId="45724136"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B3C7F3F"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AEA6A6D"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E01CFEF"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9EAB79A"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9B0A70E"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(Last)</w:t>
            </w:r>
          </w:p>
        </w:tc>
        <w:tc>
          <w:tcPr>
            <w:tcW w:w="1703" w:type="dxa"/>
            <w:noWrap/>
            <w:hideMark/>
          </w:tcPr>
          <w:p w14:paraId="79058917"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46942B8"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531875A"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82260DC"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7620705A"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C928D6C"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Password</w:t>
            </w:r>
          </w:p>
        </w:tc>
        <w:tc>
          <w:tcPr>
            <w:tcW w:w="1703" w:type="dxa"/>
            <w:noWrap/>
            <w:hideMark/>
          </w:tcPr>
          <w:p w14:paraId="4D485973"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B9C7C4C"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D59628C"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9268747"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7F2C7CC2"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5832A6D"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(Current)</w:t>
            </w:r>
          </w:p>
        </w:tc>
        <w:tc>
          <w:tcPr>
            <w:tcW w:w="1703" w:type="dxa"/>
            <w:noWrap/>
            <w:hideMark/>
          </w:tcPr>
          <w:p w14:paraId="23FF69A5"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884B4D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619492F"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3195DB4"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103D16CA"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8BB0B6C"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(History)</w:t>
            </w:r>
          </w:p>
        </w:tc>
        <w:tc>
          <w:tcPr>
            <w:tcW w:w="1703" w:type="dxa"/>
            <w:noWrap/>
            <w:hideMark/>
          </w:tcPr>
          <w:p w14:paraId="6AB22332"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EFD23C2"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051A736"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788A560"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C367FDA"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129FFEBB"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security credentials</w:t>
            </w:r>
          </w:p>
        </w:tc>
        <w:tc>
          <w:tcPr>
            <w:tcW w:w="1703" w:type="dxa"/>
            <w:noWrap/>
            <w:hideMark/>
          </w:tcPr>
          <w:p w14:paraId="1EFBFA04"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3B33A21"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DC9D33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2B7B20D"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40095AA2"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01D3B3F4"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Spoken Languages</w:t>
            </w:r>
          </w:p>
        </w:tc>
        <w:tc>
          <w:tcPr>
            <w:tcW w:w="1703" w:type="dxa"/>
            <w:noWrap/>
            <w:hideMark/>
          </w:tcPr>
          <w:p w14:paraId="31AB3E88"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18AA54D"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EF446CE"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C4CF96B"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5DB7BF0B"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1E6CDBF"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(Business)</w:t>
            </w:r>
          </w:p>
        </w:tc>
        <w:tc>
          <w:tcPr>
            <w:tcW w:w="1703" w:type="dxa"/>
            <w:noWrap/>
            <w:hideMark/>
          </w:tcPr>
          <w:p w14:paraId="4E6FEA82"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6845A1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E7FF3AE"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DB401D9"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54DA8366"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D28E156"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(Personal)</w:t>
            </w:r>
          </w:p>
        </w:tc>
        <w:tc>
          <w:tcPr>
            <w:tcW w:w="1703" w:type="dxa"/>
            <w:noWrap/>
            <w:hideMark/>
          </w:tcPr>
          <w:p w14:paraId="54598000"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8905F3D"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5A25578"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FB599CF"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44405CE3"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DEFBACB"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Username</w:t>
            </w:r>
          </w:p>
        </w:tc>
        <w:tc>
          <w:tcPr>
            <w:tcW w:w="1703" w:type="dxa"/>
            <w:noWrap/>
            <w:hideMark/>
          </w:tcPr>
          <w:p w14:paraId="50DDD65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973895C"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0698782"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B804E15"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bl>
    <w:p w14:paraId="74384176" w14:textId="77777777" w:rsidR="00556D30" w:rsidRPr="00210B2D" w:rsidRDefault="00556D30" w:rsidP="006E4A40">
      <w:pPr>
        <w:rPr>
          <w:rFonts w:ascii="GE Inspira Serif" w:hAnsi="GE Inspira Serif"/>
          <w:sz w:val="18"/>
          <w:szCs w:val="18"/>
        </w:rPr>
      </w:pPr>
    </w:p>
    <w:p w14:paraId="2D343345" w14:textId="77777777" w:rsidR="0050140B" w:rsidRPr="00210B2D" w:rsidRDefault="0050140B" w:rsidP="006E4A40">
      <w:pPr>
        <w:rPr>
          <w:rFonts w:ascii="GE Inspira Serif" w:hAnsi="GE Inspira Serif"/>
          <w:sz w:val="18"/>
          <w:szCs w:val="18"/>
        </w:rPr>
      </w:pPr>
    </w:p>
    <w:sectPr w:rsidR="0050140B" w:rsidRPr="00210B2D" w:rsidSect="00BF3E8F">
      <w:pgSz w:w="15840" w:h="12240" w:orient="landscape" w:code="1"/>
      <w:pgMar w:top="1699" w:right="1123" w:bottom="936" w:left="936"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49F6D" w14:textId="77777777" w:rsidR="00DD07B1" w:rsidRDefault="00DD07B1">
      <w:r>
        <w:separator/>
      </w:r>
    </w:p>
  </w:endnote>
  <w:endnote w:type="continuationSeparator" w:id="0">
    <w:p w14:paraId="0720157E" w14:textId="77777777" w:rsidR="00DD07B1" w:rsidRDefault="00DD0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GE Inspira">
    <w:altName w:val="Calibri"/>
    <w:panose1 w:val="02060502070000000003"/>
    <w:charset w:val="4D"/>
    <w:family w:val="roman"/>
    <w:notTrueType/>
    <w:pitch w:val="variable"/>
    <w:sig w:usb0="A000006F" w:usb1="4000204B" w:usb2="00000000" w:usb3="00000000" w:csb0="0000009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Inspira-Bold">
    <w:altName w:val="GE Inspira"/>
    <w:panose1 w:val="020B0604020202020204"/>
    <w:charset w:val="00"/>
    <w:family w:val="auto"/>
    <w:notTrueType/>
    <w:pitch w:val="variable"/>
    <w:sig w:usb0="00000003" w:usb1="00000000" w:usb2="00000000" w:usb3="00000000" w:csb0="00000001" w:csb1="00000000"/>
  </w:font>
  <w:font w:name="GEInspira">
    <w:altName w:val="Calibri"/>
    <w:panose1 w:val="020B0604020202020204"/>
    <w:charset w:val="00"/>
    <w:family w:val="auto"/>
    <w:notTrueType/>
    <w:pitch w:val="variable"/>
    <w:sig w:usb0="00000003" w:usb1="00000000" w:usb2="00000000" w:usb3="00000000" w:csb0="00000001" w:csb1="00000000"/>
  </w:font>
  <w:font w:name="GE Inspira Serif">
    <w:altName w:val="Cambria"/>
    <w:panose1 w:val="02060502070000000003"/>
    <w:charset w:val="4D"/>
    <w:family w:val="roman"/>
    <w:notTrueType/>
    <w:pitch w:val="variable"/>
    <w:sig w:usb0="A000006F" w:usb1="4000204B" w:usb2="00000000" w:usb3="00000000" w:csb0="00000093" w:csb1="00000000"/>
  </w:font>
  <w:font w:name="GE Inspira Sans">
    <w:altName w:val="Calibri"/>
    <w:panose1 w:val="020B0503060000000003"/>
    <w:charset w:val="00"/>
    <w:family w:val="swiss"/>
    <w:pitch w:val="variable"/>
    <w:sig w:usb0="A000006F" w:usb1="4000204B" w:usb2="00000000" w:usb3="00000000" w:csb0="0000009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8A53" w14:textId="77777777" w:rsidR="00623C3D" w:rsidRPr="00C17194" w:rsidRDefault="00623C3D">
    <w:r>
      <w:rPr>
        <w:noProof/>
      </w:rPr>
      <mc:AlternateContent>
        <mc:Choice Requires="wps">
          <w:drawing>
            <wp:anchor distT="0" distB="0" distL="114300" distR="114300" simplePos="0" relativeHeight="251657728" behindDoc="0" locked="0" layoutInCell="1" allowOverlap="1" wp14:anchorId="441C1792" wp14:editId="04C120AC">
              <wp:simplePos x="0" y="0"/>
              <wp:positionH relativeFrom="margin">
                <wp:align>left</wp:align>
              </wp:positionH>
              <wp:positionV relativeFrom="page">
                <wp:posOffset>9537065</wp:posOffset>
              </wp:positionV>
              <wp:extent cx="3657600" cy="210185"/>
              <wp:effectExtent l="0" t="0" r="0" b="0"/>
              <wp:wrapNone/>
              <wp:docPr id="1" name="Footer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101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81E177" w14:textId="77777777" w:rsidR="00623C3D" w:rsidRPr="00ED359C" w:rsidRDefault="00623C3D">
                          <w:pPr>
                            <w:pStyle w:val="GELegal"/>
                            <w:rPr>
                              <w:rFonts w:ascii="GE Inspira Sans" w:hAnsi="GE Inspira Sans"/>
                            </w:rPr>
                          </w:pPr>
                          <w:bookmarkStart w:id="5" w:name="LegalEntity"/>
                          <w:r w:rsidRPr="00ED359C">
                            <w:rPr>
                              <w:rFonts w:ascii="GE Inspira Sans" w:hAnsi="GE Inspira Sans"/>
                            </w:rPr>
                            <w:t>Appropriate Legal Entity</w:t>
                          </w:r>
                          <w:bookmarkEnd w:id="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C1792" id="_x0000_t202" coordsize="21600,21600" o:spt="202" path="m,l,21600r21600,l21600,xe">
              <v:stroke joinstyle="miter"/>
              <v:path gradientshapeok="t" o:connecttype="rect"/>
            </v:shapetype>
            <v:shape id="FooterBox" o:spid="_x0000_s1026" type="#_x0000_t202" style="position:absolute;margin-left:0;margin-top:750.95pt;width:4in;height:16.5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" filled="f" stroked="f">
              <v:textbox inset="0,0,0,0">
                <w:txbxContent>
                  <w:p w14:paraId="4481E177" w14:textId="77777777" w:rsidR="00623C3D" w:rsidRPr="00ED359C" w:rsidRDefault="00623C3D">
                    <w:pPr>
                      <w:pStyle w:val="GELegal"/>
                      <w:rPr>
                        <w:rFonts w:ascii="GE Inspira Sans" w:hAnsi="GE Inspira Sans"/>
                      </w:rPr>
                    </w:pPr>
                    <w:bookmarkStart w:id="6" w:name="LegalEntity"/>
                    <w:r w:rsidRPr="00ED359C">
                      <w:rPr>
                        <w:rFonts w:ascii="GE Inspira Sans" w:hAnsi="GE Inspira Sans"/>
                      </w:rPr>
                      <w:t>Appropriate Legal Entity</w:t>
                    </w:r>
                    <w:bookmarkEnd w:id="6"/>
                  </w:p>
                </w:txbxContent>
              </v:textbox>
              <w10:wrap anchorx="margin" anchory="page"/>
            </v:shape>
          </w:pict>
        </mc:Fallback>
      </mc:AlternateContent>
    </w:r>
    <w:r w:rsidRPr="00C1719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03F2C" w14:textId="77777777" w:rsidR="00DD07B1" w:rsidRDefault="00DD07B1">
      <w:r>
        <w:separator/>
      </w:r>
    </w:p>
  </w:footnote>
  <w:footnote w:type="continuationSeparator" w:id="0">
    <w:p w14:paraId="6C43F358" w14:textId="77777777" w:rsidR="00DD07B1" w:rsidRDefault="00DD07B1">
      <w:r>
        <w:continuationSeparator/>
      </w:r>
    </w:p>
  </w:footnote>
  <w:footnote w:id="1">
    <w:p w14:paraId="000F17CB" w14:textId="77777777" w:rsidR="008A136B" w:rsidRDefault="008A136B">
      <w:pPr>
        <w:pStyle w:val="FootnoteText"/>
      </w:pPr>
      <w:r>
        <w:rPr>
          <w:rStyle w:val="FootnoteReference"/>
        </w:rPr>
        <w:footnoteRef/>
      </w:r>
      <w:r>
        <w:t xml:space="preserve"> If your product has been customized or modified, please review the use of personal data by the customizations/modifications with the team who authored and implemented </w:t>
      </w:r>
      <w:r w:rsidR="00511EA5">
        <w:t>the customs/modifications</w:t>
      </w:r>
      <w:r>
        <w:t>.</w:t>
      </w:r>
    </w:p>
  </w:footnote>
  <w:footnote w:id="2">
    <w:p w14:paraId="5E1067CA" w14:textId="77777777" w:rsidR="009E2E6B" w:rsidRDefault="009E2E6B">
      <w:pPr>
        <w:pStyle w:val="FootnoteText"/>
      </w:pPr>
      <w:r>
        <w:rPr>
          <w:rStyle w:val="FootnoteReference"/>
        </w:rPr>
        <w:footnoteRef/>
      </w:r>
      <w:r>
        <w:t xml:space="preserve"> Examples would likely include “jane.doe@utility.com,” “EMS Operator,” “Business Cell: 123-456-7890,” etc.</w:t>
      </w:r>
    </w:p>
  </w:footnote>
  <w:footnote w:id="3">
    <w:p w14:paraId="366A8E32" w14:textId="77777777" w:rsidR="00F73ED1" w:rsidRDefault="00F73ED1">
      <w:pPr>
        <w:pStyle w:val="FootnoteText"/>
      </w:pPr>
      <w:r>
        <w:rPr>
          <w:rStyle w:val="FootnoteReference"/>
        </w:rPr>
        <w:footnoteRef/>
      </w:r>
      <w:r>
        <w:t xml:space="preserve"> Examples would likely include “john.smith@gmail.com,” “221b Baker Street, London, England”</w:t>
      </w:r>
    </w:p>
  </w:footnote>
  <w:footnote w:id="4">
    <w:p w14:paraId="0717F621" w14:textId="77777777" w:rsidR="00A4318D" w:rsidRPr="00D17007" w:rsidRDefault="00A4318D" w:rsidP="00A4318D">
      <w:pPr>
        <w:pStyle w:val="FootnoteText"/>
        <w:rPr>
          <w:rFonts w:ascii="GE Inspira Serif" w:hAnsi="GE Inspira Serif"/>
          <w:sz w:val="18"/>
          <w:szCs w:val="18"/>
        </w:rPr>
      </w:pPr>
      <w:r w:rsidRPr="00D17007">
        <w:rPr>
          <w:rStyle w:val="FootnoteReference"/>
          <w:rFonts w:ascii="GE Inspira Serif" w:hAnsi="GE Inspira Serif"/>
          <w:sz w:val="18"/>
          <w:szCs w:val="18"/>
        </w:rPr>
        <w:footnoteRef/>
      </w:r>
      <w:r w:rsidRPr="00D17007">
        <w:rPr>
          <w:rFonts w:ascii="GE Inspira Serif" w:hAnsi="GE Inspira Serif"/>
          <w:sz w:val="18"/>
          <w:szCs w:val="18"/>
        </w:rPr>
        <w:t xml:space="preserve"> Such as those outlined in the ISO 27k family, CIS Controls and Benchmarks, Australia’s Top 4 and Essential Eight, NIST SP 800-53,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0542" w14:textId="77777777" w:rsidR="00623C3D" w:rsidRDefault="00623C3D">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89F2" w14:textId="77777777" w:rsidR="00623C3D" w:rsidRDefault="00623C3D">
    <w:pPr>
      <w:pStyle w:val="Header"/>
      <w:spacing w:line="210" w:lineRule="exact"/>
    </w:pPr>
  </w:p>
  <w:p w14:paraId="59AC08D1" w14:textId="77777777" w:rsidR="00623C3D" w:rsidRDefault="00623C3D">
    <w:pPr>
      <w:pStyle w:val="Header"/>
      <w:spacing w:line="210" w:lineRule="exact"/>
    </w:pPr>
  </w:p>
  <w:p w14:paraId="37DB162A" w14:textId="77777777" w:rsidR="00623C3D" w:rsidRDefault="00623C3D">
    <w:pPr>
      <w:pStyle w:val="Header"/>
      <w:spacing w:line="210" w:lineRule="exact"/>
    </w:pPr>
  </w:p>
  <w:p w14:paraId="6AEE13BC" w14:textId="77777777" w:rsidR="00623C3D" w:rsidRDefault="00623C3D">
    <w:pPr>
      <w:pStyle w:val="Header"/>
      <w:spacing w:line="210" w:lineRule="exact"/>
    </w:pPr>
  </w:p>
  <w:p w14:paraId="4A780244" w14:textId="77777777" w:rsidR="00623C3D" w:rsidRDefault="00623C3D">
    <w:pPr>
      <w:pStyle w:val="Header"/>
      <w:spacing w:line="210" w:lineRule="exact"/>
    </w:pPr>
  </w:p>
  <w:p w14:paraId="78FBC4FD" w14:textId="77777777" w:rsidR="00623C3D" w:rsidRDefault="00623C3D">
    <w:pPr>
      <w:pStyle w:val="Header"/>
      <w:spacing w:line="210" w:lineRule="exact"/>
    </w:pPr>
  </w:p>
  <w:p w14:paraId="6DC11964" w14:textId="77777777" w:rsidR="00623C3D" w:rsidRDefault="00623C3D">
    <w:pPr>
      <w:pStyle w:val="Header"/>
      <w:spacing w:line="210" w:lineRule="exact"/>
    </w:pPr>
  </w:p>
  <w:p w14:paraId="23F7F85B" w14:textId="77777777" w:rsidR="00623C3D" w:rsidRDefault="00623C3D">
    <w:pPr>
      <w:pStyle w:val="Header"/>
      <w:spacing w:line="210" w:lineRule="exact"/>
    </w:pPr>
  </w:p>
  <w:p w14:paraId="7AFF8B9A" w14:textId="77777777" w:rsidR="00623C3D" w:rsidRDefault="00623C3D">
    <w:pPr>
      <w:pStyle w:val="Header"/>
      <w:spacing w:line="210" w:lineRule="exact"/>
    </w:pPr>
  </w:p>
  <w:p w14:paraId="389B9D44" w14:textId="77777777" w:rsidR="00623C3D" w:rsidRDefault="00623C3D">
    <w:pPr>
      <w:pStyle w:val="Header"/>
      <w:spacing w:line="210" w:lineRule="exact"/>
    </w:pPr>
  </w:p>
  <w:p w14:paraId="44ECF92B" w14:textId="77777777" w:rsidR="00623C3D" w:rsidRDefault="00623C3D">
    <w:pPr>
      <w:pStyle w:val="Header"/>
      <w:spacing w:line="210" w:lineRule="exact"/>
    </w:pPr>
  </w:p>
  <w:p w14:paraId="521FBAB1" w14:textId="77777777" w:rsidR="00623C3D" w:rsidRDefault="00623C3D">
    <w:pPr>
      <w:pStyle w:val="Header"/>
      <w:spacing w:line="210" w:lineRule="exact"/>
    </w:pPr>
  </w:p>
  <w:p w14:paraId="2649EA80" w14:textId="77777777" w:rsidR="00623C3D" w:rsidRDefault="00623C3D">
    <w:pPr>
      <w:pStyle w:val="Header"/>
      <w:spacing w:line="210" w:lineRule="exact"/>
    </w:pPr>
  </w:p>
  <w:p w14:paraId="7CB5EDF0" w14:textId="77777777" w:rsidR="00623C3D" w:rsidRDefault="00623C3D">
    <w:pPr>
      <w:pStyle w:val="Header"/>
      <w:spacing w:line="210" w:lineRule="exact"/>
    </w:pPr>
  </w:p>
  <w:p w14:paraId="6A760E4A" w14:textId="77777777" w:rsidR="00623C3D" w:rsidRDefault="00623C3D">
    <w:pPr>
      <w:pStyle w:val="Header"/>
      <w:spacing w:line="21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2878C62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2C4472AD"/>
    <w:multiLevelType w:val="hybridMultilevel"/>
    <w:tmpl w:val="63D2D50E"/>
    <w:lvl w:ilvl="0" w:tplc="558079CE">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0B9"/>
    <w:rsid w:val="00005E92"/>
    <w:rsid w:val="00040773"/>
    <w:rsid w:val="000574FF"/>
    <w:rsid w:val="00080176"/>
    <w:rsid w:val="00093B65"/>
    <w:rsid w:val="000B7F68"/>
    <w:rsid w:val="000F0125"/>
    <w:rsid w:val="001100A3"/>
    <w:rsid w:val="001161C0"/>
    <w:rsid w:val="00153E00"/>
    <w:rsid w:val="00165C42"/>
    <w:rsid w:val="001A1A25"/>
    <w:rsid w:val="00210B2D"/>
    <w:rsid w:val="00247FC6"/>
    <w:rsid w:val="00254BC3"/>
    <w:rsid w:val="00256E10"/>
    <w:rsid w:val="00275117"/>
    <w:rsid w:val="00290956"/>
    <w:rsid w:val="003656FA"/>
    <w:rsid w:val="003764F2"/>
    <w:rsid w:val="003923FD"/>
    <w:rsid w:val="003B40D0"/>
    <w:rsid w:val="003D39F3"/>
    <w:rsid w:val="00492FA8"/>
    <w:rsid w:val="004C2031"/>
    <w:rsid w:val="004D3FCF"/>
    <w:rsid w:val="0050140B"/>
    <w:rsid w:val="00511EA5"/>
    <w:rsid w:val="00556D30"/>
    <w:rsid w:val="00564E22"/>
    <w:rsid w:val="00580BA0"/>
    <w:rsid w:val="005D7205"/>
    <w:rsid w:val="005F5775"/>
    <w:rsid w:val="006052F0"/>
    <w:rsid w:val="00610775"/>
    <w:rsid w:val="0062146F"/>
    <w:rsid w:val="00623C3D"/>
    <w:rsid w:val="00691E55"/>
    <w:rsid w:val="00692575"/>
    <w:rsid w:val="006A19D2"/>
    <w:rsid w:val="006A2AF2"/>
    <w:rsid w:val="006C45F5"/>
    <w:rsid w:val="006D1A0C"/>
    <w:rsid w:val="006E4A40"/>
    <w:rsid w:val="00701E14"/>
    <w:rsid w:val="007208A5"/>
    <w:rsid w:val="00737A3D"/>
    <w:rsid w:val="007527B2"/>
    <w:rsid w:val="007730A8"/>
    <w:rsid w:val="0077641A"/>
    <w:rsid w:val="007A7726"/>
    <w:rsid w:val="007C08E9"/>
    <w:rsid w:val="007D2864"/>
    <w:rsid w:val="007F6AE7"/>
    <w:rsid w:val="008120B9"/>
    <w:rsid w:val="00854FF0"/>
    <w:rsid w:val="008A136B"/>
    <w:rsid w:val="008C3752"/>
    <w:rsid w:val="00963B0E"/>
    <w:rsid w:val="0097259B"/>
    <w:rsid w:val="009B2757"/>
    <w:rsid w:val="009C5E91"/>
    <w:rsid w:val="009E2E6B"/>
    <w:rsid w:val="00A01341"/>
    <w:rsid w:val="00A4318D"/>
    <w:rsid w:val="00A600BA"/>
    <w:rsid w:val="00AA1114"/>
    <w:rsid w:val="00AD5092"/>
    <w:rsid w:val="00AF66BC"/>
    <w:rsid w:val="00BA73A5"/>
    <w:rsid w:val="00BE4F93"/>
    <w:rsid w:val="00BF3E8F"/>
    <w:rsid w:val="00C06703"/>
    <w:rsid w:val="00C46003"/>
    <w:rsid w:val="00C552F3"/>
    <w:rsid w:val="00C57016"/>
    <w:rsid w:val="00CD0BD4"/>
    <w:rsid w:val="00D271EF"/>
    <w:rsid w:val="00D3232F"/>
    <w:rsid w:val="00D87A24"/>
    <w:rsid w:val="00DC7211"/>
    <w:rsid w:val="00DD07B1"/>
    <w:rsid w:val="00DF1017"/>
    <w:rsid w:val="00E26E9B"/>
    <w:rsid w:val="00E47FE8"/>
    <w:rsid w:val="00E95617"/>
    <w:rsid w:val="00ED0654"/>
    <w:rsid w:val="00ED359C"/>
    <w:rsid w:val="00F73ED1"/>
    <w:rsid w:val="00F75FCD"/>
    <w:rsid w:val="00F810E0"/>
    <w:rsid w:val="00F90639"/>
    <w:rsid w:val="00FB06A1"/>
    <w:rsid w:val="00FC5BA1"/>
    <w:rsid w:val="00FE4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C9B8E9"/>
  <w15:docId w15:val="{2E2EEC90-AF9A-49B1-A356-B2C677FD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80" w:lineRule="exact"/>
    </w:pPr>
    <w:rPr>
      <w:rFonts w:ascii="GE Inspira" w:hAnsi="GE Inspira"/>
      <w:kern w:val="8"/>
      <w:sz w:val="22"/>
      <w:szCs w:val="22"/>
    </w:rPr>
  </w:style>
  <w:style w:type="paragraph" w:styleId="Heading1">
    <w:name w:val="heading 1"/>
    <w:basedOn w:val="Normal"/>
    <w:next w:val="Normal"/>
    <w:qFormat/>
    <w:pPr>
      <w:keepNext/>
      <w:suppressAutoHyphens/>
      <w:spacing w:before="240" w:after="60"/>
      <w:outlineLvl w:val="0"/>
    </w:pPr>
    <w:rPr>
      <w:rFonts w:ascii="Arial" w:hAnsi="Arial" w:cs="Arial"/>
      <w:b/>
      <w:bCs/>
      <w:kern w:val="32"/>
      <w:sz w:val="32"/>
      <w:szCs w:val="32"/>
    </w:rPr>
  </w:style>
  <w:style w:type="paragraph" w:styleId="Heading2">
    <w:name w:val="heading 2"/>
    <w:basedOn w:val="Normal"/>
    <w:next w:val="Normal"/>
    <w:qFormat/>
    <w:pPr>
      <w:keepNext/>
      <w:suppressAutoHyphens/>
      <w:spacing w:before="240" w:after="60"/>
      <w:outlineLvl w:val="1"/>
    </w:pPr>
    <w:rPr>
      <w:rFonts w:ascii="Arial" w:hAnsi="Arial" w:cs="Arial"/>
      <w:b/>
      <w:bCs/>
      <w:i/>
      <w:iCs/>
      <w:sz w:val="28"/>
      <w:szCs w:val="28"/>
    </w:rPr>
  </w:style>
  <w:style w:type="paragraph" w:styleId="Heading3">
    <w:name w:val="heading 3"/>
    <w:basedOn w:val="Normal"/>
    <w:next w:val="Normal"/>
    <w:qFormat/>
    <w:pPr>
      <w:keepNext/>
      <w:suppressAutoHyphens/>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MarketName">
    <w:name w:val="GE Market Name"/>
    <w:basedOn w:val="Normal"/>
    <w:pPr>
      <w:suppressAutoHyphens/>
      <w:spacing w:line="340" w:lineRule="exact"/>
    </w:pPr>
    <w:rPr>
      <w:sz w:val="32"/>
    </w:rPr>
  </w:style>
  <w:style w:type="paragraph" w:customStyle="1" w:styleId="GEMarketNamegray">
    <w:name w:val="GE Market Name (gray)"/>
    <w:basedOn w:val="GEMarketName"/>
    <w:rPr>
      <w:color w:val="B3B3B3"/>
    </w:rPr>
  </w:style>
  <w:style w:type="paragraph" w:styleId="Header">
    <w:name w:val="header"/>
    <w:basedOn w:val="Normal"/>
    <w:pPr>
      <w:tabs>
        <w:tab w:val="center" w:pos="4320"/>
        <w:tab w:val="right" w:pos="8640"/>
      </w:tabs>
      <w:suppressAutoHyphens/>
    </w:pPr>
  </w:style>
  <w:style w:type="paragraph" w:customStyle="1" w:styleId="GEContact">
    <w:name w:val="GE Contact"/>
    <w:basedOn w:val="Normal"/>
    <w:pPr>
      <w:suppressAutoHyphens/>
      <w:spacing w:line="200" w:lineRule="exact"/>
    </w:pPr>
    <w:rPr>
      <w:sz w:val="16"/>
    </w:rPr>
  </w:style>
  <w:style w:type="paragraph" w:customStyle="1" w:styleId="GELegal">
    <w:name w:val="GE Legal"/>
    <w:basedOn w:val="Normal"/>
    <w:pPr>
      <w:suppressAutoHyphens/>
      <w:spacing w:line="140" w:lineRule="exact"/>
    </w:pPr>
    <w:rPr>
      <w:sz w:val="10"/>
    </w:rPr>
  </w:style>
  <w:style w:type="paragraph" w:styleId="Footer">
    <w:name w:val="footer"/>
    <w:basedOn w:val="Normal"/>
    <w:pPr>
      <w:tabs>
        <w:tab w:val="center" w:pos="4320"/>
        <w:tab w:val="right" w:pos="8640"/>
      </w:tabs>
      <w:suppressAutoHyphens/>
    </w:pPr>
  </w:style>
  <w:style w:type="paragraph" w:styleId="BalloonText">
    <w:name w:val="Balloon Text"/>
    <w:basedOn w:val="Normal"/>
    <w:semiHidden/>
    <w:rPr>
      <w:rFonts w:ascii="Tahoma" w:hAnsi="Tahoma" w:cs="Tahoma"/>
      <w:sz w:val="16"/>
      <w:szCs w:val="16"/>
    </w:rPr>
  </w:style>
  <w:style w:type="paragraph" w:customStyle="1" w:styleId="FullName">
    <w:name w:val="Full Name"/>
    <w:basedOn w:val="Normal"/>
    <w:uiPriority w:val="99"/>
    <w:rsid w:val="00093B65"/>
    <w:pPr>
      <w:widowControl w:val="0"/>
      <w:tabs>
        <w:tab w:val="left" w:pos="120"/>
        <w:tab w:val="left" w:pos="311"/>
        <w:tab w:val="left" w:pos="613"/>
        <w:tab w:val="left" w:pos="907"/>
      </w:tabs>
      <w:autoSpaceDE w:val="0"/>
      <w:autoSpaceDN w:val="0"/>
      <w:adjustRightInd w:val="0"/>
      <w:spacing w:line="160" w:lineRule="atLeast"/>
      <w:textAlignment w:val="center"/>
    </w:pPr>
    <w:rPr>
      <w:rFonts w:ascii="GEInspira-Bold" w:hAnsi="GEInspira-Bold" w:cs="GEInspira-Bold"/>
      <w:b/>
      <w:bCs/>
      <w:color w:val="55575A"/>
      <w:spacing w:val="-1"/>
      <w:kern w:val="0"/>
      <w:sz w:val="14"/>
      <w:szCs w:val="14"/>
    </w:rPr>
  </w:style>
  <w:style w:type="paragraph" w:styleId="Title">
    <w:name w:val="Title"/>
    <w:aliases w:val="Customer Solution,address,contact"/>
    <w:basedOn w:val="Normal"/>
    <w:link w:val="TitleChar"/>
    <w:uiPriority w:val="99"/>
    <w:qFormat/>
    <w:rsid w:val="00093B65"/>
    <w:pPr>
      <w:widowControl w:val="0"/>
      <w:tabs>
        <w:tab w:val="left" w:pos="144"/>
        <w:tab w:val="left" w:pos="336"/>
        <w:tab w:val="left" w:pos="639"/>
        <w:tab w:val="left" w:pos="932"/>
      </w:tabs>
      <w:autoSpaceDE w:val="0"/>
      <w:autoSpaceDN w:val="0"/>
      <w:adjustRightInd w:val="0"/>
      <w:spacing w:after="80" w:line="160" w:lineRule="atLeast"/>
      <w:textAlignment w:val="center"/>
    </w:pPr>
    <w:rPr>
      <w:rFonts w:ascii="GEInspira" w:hAnsi="GEInspira" w:cs="GEInspira"/>
      <w:color w:val="55575A"/>
      <w:spacing w:val="-1"/>
      <w:kern w:val="0"/>
      <w:sz w:val="14"/>
      <w:szCs w:val="14"/>
    </w:rPr>
  </w:style>
  <w:style w:type="character" w:customStyle="1" w:styleId="TitleChar">
    <w:name w:val="Title Char"/>
    <w:aliases w:val="Customer Solution Char,address Char,contact Char"/>
    <w:basedOn w:val="DefaultParagraphFont"/>
    <w:link w:val="Title"/>
    <w:uiPriority w:val="99"/>
    <w:rsid w:val="00093B65"/>
    <w:rPr>
      <w:rFonts w:ascii="GEInspira" w:hAnsi="GEInspira" w:cs="GEInspira"/>
      <w:color w:val="55575A"/>
      <w:spacing w:val="-1"/>
      <w:sz w:val="14"/>
      <w:szCs w:val="14"/>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100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rsid w:val="001100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rsid w:val="001100A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810E0"/>
    <w:pPr>
      <w:ind w:left="720"/>
      <w:contextualSpacing/>
    </w:pPr>
  </w:style>
  <w:style w:type="paragraph" w:styleId="FootnoteText">
    <w:name w:val="footnote text"/>
    <w:basedOn w:val="Normal"/>
    <w:link w:val="FootnoteTextChar"/>
    <w:unhideWhenUsed/>
    <w:rsid w:val="006C45F5"/>
    <w:pPr>
      <w:spacing w:line="240" w:lineRule="auto"/>
    </w:pPr>
    <w:rPr>
      <w:sz w:val="20"/>
      <w:szCs w:val="20"/>
    </w:rPr>
  </w:style>
  <w:style w:type="character" w:customStyle="1" w:styleId="FootnoteTextChar">
    <w:name w:val="Footnote Text Char"/>
    <w:basedOn w:val="DefaultParagraphFont"/>
    <w:link w:val="FootnoteText"/>
    <w:rsid w:val="006C45F5"/>
    <w:rPr>
      <w:rFonts w:ascii="GE Inspira" w:hAnsi="GE Inspira"/>
      <w:kern w:val="8"/>
    </w:rPr>
  </w:style>
  <w:style w:type="character" w:styleId="FootnoteReference">
    <w:name w:val="footnote reference"/>
    <w:basedOn w:val="DefaultParagraphFont"/>
    <w:semiHidden/>
    <w:unhideWhenUsed/>
    <w:rsid w:val="006C45F5"/>
    <w:rPr>
      <w:vertAlign w:val="superscript"/>
    </w:rPr>
  </w:style>
  <w:style w:type="character" w:styleId="Hyperlink">
    <w:name w:val="Hyperlink"/>
    <w:basedOn w:val="DefaultParagraphFont"/>
    <w:unhideWhenUsed/>
    <w:rsid w:val="00256E10"/>
    <w:rPr>
      <w:color w:val="0000FF" w:themeColor="hyperlink"/>
      <w:u w:val="single"/>
    </w:rPr>
  </w:style>
  <w:style w:type="character" w:styleId="UnresolvedMention">
    <w:name w:val="Unresolved Mention"/>
    <w:basedOn w:val="DefaultParagraphFont"/>
    <w:uiPriority w:val="99"/>
    <w:semiHidden/>
    <w:unhideWhenUsed/>
    <w:rsid w:val="00256E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0144">
      <w:bodyDiv w:val="1"/>
      <w:marLeft w:val="0"/>
      <w:marRight w:val="0"/>
      <w:marTop w:val="0"/>
      <w:marBottom w:val="0"/>
      <w:divBdr>
        <w:top w:val="none" w:sz="0" w:space="0" w:color="auto"/>
        <w:left w:val="none" w:sz="0" w:space="0" w:color="auto"/>
        <w:bottom w:val="none" w:sz="0" w:space="0" w:color="auto"/>
        <w:right w:val="none" w:sz="0" w:space="0" w:color="auto"/>
      </w:divBdr>
    </w:div>
    <w:div w:id="545412285">
      <w:bodyDiv w:val="1"/>
      <w:marLeft w:val="0"/>
      <w:marRight w:val="0"/>
      <w:marTop w:val="0"/>
      <w:marBottom w:val="0"/>
      <w:divBdr>
        <w:top w:val="none" w:sz="0" w:space="0" w:color="auto"/>
        <w:left w:val="none" w:sz="0" w:space="0" w:color="auto"/>
        <w:bottom w:val="none" w:sz="0" w:space="0" w:color="auto"/>
        <w:right w:val="none" w:sz="0" w:space="0" w:color="auto"/>
      </w:divBdr>
    </w:div>
    <w:div w:id="1176310781">
      <w:bodyDiv w:val="1"/>
      <w:marLeft w:val="0"/>
      <w:marRight w:val="0"/>
      <w:marTop w:val="0"/>
      <w:marBottom w:val="0"/>
      <w:divBdr>
        <w:top w:val="none" w:sz="0" w:space="0" w:color="auto"/>
        <w:left w:val="none" w:sz="0" w:space="0" w:color="auto"/>
        <w:bottom w:val="none" w:sz="0" w:space="0" w:color="auto"/>
        <w:right w:val="none" w:sz="0" w:space="0" w:color="auto"/>
      </w:divBdr>
    </w:div>
    <w:div w:id="1195464835">
      <w:bodyDiv w:val="1"/>
      <w:marLeft w:val="0"/>
      <w:marRight w:val="0"/>
      <w:marTop w:val="0"/>
      <w:marBottom w:val="0"/>
      <w:divBdr>
        <w:top w:val="none" w:sz="0" w:space="0" w:color="auto"/>
        <w:left w:val="none" w:sz="0" w:space="0" w:color="auto"/>
        <w:bottom w:val="none" w:sz="0" w:space="0" w:color="auto"/>
        <w:right w:val="none" w:sz="0" w:space="0" w:color="auto"/>
      </w:divBdr>
    </w:div>
    <w:div w:id="13263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4040460\Desktop\gdpr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FB573-1E4F-3149-8F1A-9AAB0939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C:\Users\204040460\Desktop\gdpr_template.dotm</Template>
  <TotalTime>1</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Yourek, Matthew J (GE Power)</dc:creator>
  <cp:keywords/>
  <cp:lastModifiedBy>Wang, Ruishu (GE Digital)</cp:lastModifiedBy>
  <cp:revision>2</cp:revision>
  <cp:lastPrinted>2016-07-27T23:22:00Z</cp:lastPrinted>
  <dcterms:created xsi:type="dcterms:W3CDTF">2020-04-15T15:52:00Z</dcterms:created>
  <dcterms:modified xsi:type="dcterms:W3CDTF">2020-04-15T15:52:00Z</dcterms:modified>
</cp:coreProperties>
</file>